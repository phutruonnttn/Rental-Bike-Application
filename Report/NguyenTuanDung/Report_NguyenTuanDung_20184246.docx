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E2A1" w14:textId="77777777" w:rsidR="00D5413C" w:rsidRDefault="00D01F34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</w:rPr>
        <w:drawing>
          <wp:inline distT="0" distB="0" distL="0" distR="0" wp14:anchorId="26DC4029" wp14:editId="6A9622C8">
            <wp:extent cx="2095500" cy="3091740"/>
            <wp:effectExtent l="0" t="0" r="0" b="0"/>
            <wp:docPr id="2" name="Picture 2" descr="Tập tin:Logo Hust.pn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ập tin:Logo Hust.pn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98" cy="310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DE3A" w14:textId="77777777" w:rsidR="001638F6" w:rsidRDefault="00D01F34" w:rsidP="00D5413C">
      <w:pPr>
        <w:pStyle w:val="Tiu"/>
      </w:pPr>
      <w:r>
        <w:t>Report Final Project</w:t>
      </w:r>
    </w:p>
    <w:p w14:paraId="4A0B498F" w14:textId="77777777" w:rsidR="001638F6" w:rsidRPr="00D5413C" w:rsidRDefault="001638F6" w:rsidP="00D5413C">
      <w:pPr>
        <w:pStyle w:val="Tiuphu"/>
      </w:pPr>
    </w:p>
    <w:p w14:paraId="2E11E1C5" w14:textId="352F7763" w:rsidR="00D01F34" w:rsidRPr="00D01F34" w:rsidRDefault="00D01F34" w:rsidP="003422FF">
      <w:pPr>
        <w:pStyle w:val="ContactInfo"/>
        <w:rPr>
          <w:sz w:val="32"/>
          <w:szCs w:val="32"/>
        </w:rPr>
      </w:pPr>
      <w:r w:rsidRPr="00D01F34">
        <w:rPr>
          <w:sz w:val="32"/>
          <w:szCs w:val="32"/>
        </w:rPr>
        <w:t xml:space="preserve">Nguyen </w:t>
      </w:r>
      <w:r w:rsidR="0019191B">
        <w:rPr>
          <w:sz w:val="32"/>
          <w:szCs w:val="32"/>
        </w:rPr>
        <w:t>Tuan Dung</w:t>
      </w:r>
      <w:r w:rsidRPr="00D01F34">
        <w:rPr>
          <w:sz w:val="32"/>
          <w:szCs w:val="32"/>
        </w:rPr>
        <w:t xml:space="preserve"> 2018</w:t>
      </w:r>
      <w:r w:rsidR="0019191B">
        <w:rPr>
          <w:sz w:val="32"/>
          <w:szCs w:val="32"/>
        </w:rPr>
        <w:t>4246</w:t>
      </w:r>
    </w:p>
    <w:p w14:paraId="7F0F0ED7" w14:textId="4C08D40D" w:rsidR="003A0FF4" w:rsidRDefault="00D5413C" w:rsidP="003422FF">
      <w:pPr>
        <w:pStyle w:val="ContactInfo"/>
        <w:rPr>
          <w:sz w:val="32"/>
          <w:szCs w:val="32"/>
        </w:rPr>
      </w:pPr>
      <w:r w:rsidRPr="00D01F34">
        <w:rPr>
          <w:sz w:val="32"/>
          <w:szCs w:val="32"/>
        </w:rPr>
        <w:t xml:space="preserve"> </w:t>
      </w:r>
      <w:r w:rsidR="00D01F34" w:rsidRPr="00D01F34">
        <w:rPr>
          <w:sz w:val="32"/>
          <w:szCs w:val="32"/>
        </w:rPr>
        <w:t>ITSS</w:t>
      </w:r>
      <w:r w:rsidRPr="00D01F34">
        <w:rPr>
          <w:sz w:val="32"/>
          <w:szCs w:val="32"/>
        </w:rPr>
        <w:t xml:space="preserve"> | </w:t>
      </w:r>
      <w:r w:rsidR="0019191B">
        <w:rPr>
          <w:sz w:val="32"/>
          <w:szCs w:val="32"/>
        </w:rPr>
        <w:t>4</w:t>
      </w:r>
      <w:r w:rsidR="00D01F34" w:rsidRPr="00D01F34">
        <w:rPr>
          <w:sz w:val="32"/>
          <w:szCs w:val="32"/>
        </w:rPr>
        <w:t>/1/2021</w:t>
      </w:r>
    </w:p>
    <w:p w14:paraId="7FB94ADC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0279C466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147034E1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2FA95B95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0F2B2452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051D1251" w14:textId="77777777" w:rsidR="003A0FF4" w:rsidRDefault="003A0FF4" w:rsidP="003422FF">
      <w:pPr>
        <w:pStyle w:val="ContactInfo"/>
        <w:rPr>
          <w:sz w:val="32"/>
          <w:szCs w:val="32"/>
        </w:rPr>
      </w:pPr>
    </w:p>
    <w:p w14:paraId="47546D90" w14:textId="77777777" w:rsidR="003A0FF4" w:rsidRDefault="003A0FF4" w:rsidP="003A0FF4">
      <w:pPr>
        <w:pStyle w:val="ContactInfo"/>
        <w:jc w:val="left"/>
        <w:rPr>
          <w:sz w:val="36"/>
          <w:szCs w:val="36"/>
        </w:rPr>
      </w:pPr>
      <w:r w:rsidRPr="003A0FF4">
        <w:rPr>
          <w:sz w:val="36"/>
          <w:szCs w:val="36"/>
        </w:rPr>
        <w:lastRenderedPageBreak/>
        <w:t>Appendix</w:t>
      </w:r>
    </w:p>
    <w:p w14:paraId="0CFC19BD" w14:textId="77777777" w:rsidR="003A0FF4" w:rsidRPr="003A0FF4" w:rsidRDefault="003A0FF4" w:rsidP="003A0FF4">
      <w:pPr>
        <w:pStyle w:val="ContactInfo"/>
        <w:numPr>
          <w:ilvl w:val="0"/>
          <w:numId w:val="30"/>
        </w:numPr>
        <w:jc w:val="left"/>
        <w:rPr>
          <w:sz w:val="36"/>
          <w:szCs w:val="36"/>
        </w:rPr>
      </w:pPr>
      <w:r w:rsidRPr="00D01F34">
        <w:rPr>
          <w:sz w:val="32"/>
          <w:szCs w:val="32"/>
        </w:rPr>
        <w:t>Use case specification</w:t>
      </w:r>
    </w:p>
    <w:p w14:paraId="3E7414C4" w14:textId="77777777" w:rsidR="003A0FF4" w:rsidRPr="003A0FF4" w:rsidRDefault="003A0FF4" w:rsidP="003A0FF4">
      <w:pPr>
        <w:pStyle w:val="ContactInfo"/>
        <w:numPr>
          <w:ilvl w:val="0"/>
          <w:numId w:val="30"/>
        </w:numPr>
        <w:jc w:val="left"/>
        <w:rPr>
          <w:sz w:val="36"/>
          <w:szCs w:val="36"/>
        </w:rPr>
      </w:pPr>
      <w:r>
        <w:rPr>
          <w:sz w:val="32"/>
          <w:szCs w:val="32"/>
        </w:rPr>
        <w:t>Use case analysis</w:t>
      </w:r>
    </w:p>
    <w:p w14:paraId="064D8A62" w14:textId="77777777" w:rsidR="003A0FF4" w:rsidRPr="003A0FF4" w:rsidRDefault="003A0FF4" w:rsidP="003A0FF4">
      <w:pPr>
        <w:pStyle w:val="ContactInfo"/>
        <w:numPr>
          <w:ilvl w:val="0"/>
          <w:numId w:val="30"/>
        </w:numPr>
        <w:jc w:val="left"/>
        <w:rPr>
          <w:sz w:val="36"/>
          <w:szCs w:val="36"/>
        </w:rPr>
      </w:pPr>
      <w:r>
        <w:rPr>
          <w:sz w:val="32"/>
          <w:szCs w:val="32"/>
        </w:rPr>
        <w:t>GUI design</w:t>
      </w:r>
    </w:p>
    <w:p w14:paraId="67C289A5" w14:textId="77777777" w:rsidR="003A0FF4" w:rsidRPr="003A0FF4" w:rsidRDefault="003A0FF4" w:rsidP="003A0FF4">
      <w:pPr>
        <w:pStyle w:val="ContactInfo"/>
        <w:numPr>
          <w:ilvl w:val="0"/>
          <w:numId w:val="30"/>
        </w:numPr>
        <w:jc w:val="left"/>
        <w:rPr>
          <w:sz w:val="36"/>
          <w:szCs w:val="36"/>
        </w:rPr>
      </w:pPr>
      <w:r>
        <w:rPr>
          <w:sz w:val="32"/>
          <w:szCs w:val="32"/>
        </w:rPr>
        <w:t>Apply principle SOLID and pattern</w:t>
      </w:r>
    </w:p>
    <w:p w14:paraId="2D277A0D" w14:textId="77777777" w:rsidR="003A0FF4" w:rsidRPr="003A0FF4" w:rsidRDefault="003A0FF4" w:rsidP="003A0FF4">
      <w:pPr>
        <w:pStyle w:val="ContactInfo"/>
        <w:numPr>
          <w:ilvl w:val="0"/>
          <w:numId w:val="30"/>
        </w:numPr>
        <w:jc w:val="left"/>
        <w:rPr>
          <w:sz w:val="36"/>
          <w:szCs w:val="36"/>
        </w:rPr>
      </w:pPr>
      <w:r>
        <w:rPr>
          <w:sz w:val="32"/>
          <w:szCs w:val="32"/>
        </w:rPr>
        <w:t>Detail design</w:t>
      </w:r>
    </w:p>
    <w:p w14:paraId="5E8208E8" w14:textId="77777777" w:rsidR="003A0FF4" w:rsidRDefault="003A0FF4" w:rsidP="003A0FF4">
      <w:pPr>
        <w:pStyle w:val="ContactInfo"/>
        <w:jc w:val="left"/>
        <w:rPr>
          <w:sz w:val="32"/>
          <w:szCs w:val="32"/>
        </w:rPr>
      </w:pPr>
    </w:p>
    <w:p w14:paraId="3D9C915C" w14:textId="77777777" w:rsidR="003A0FF4" w:rsidRDefault="003A0FF4" w:rsidP="003A0FF4">
      <w:pPr>
        <w:pStyle w:val="ContactInfo"/>
        <w:jc w:val="left"/>
        <w:rPr>
          <w:sz w:val="32"/>
          <w:szCs w:val="32"/>
        </w:rPr>
      </w:pPr>
    </w:p>
    <w:p w14:paraId="3A815189" w14:textId="77777777" w:rsidR="003A0FF4" w:rsidRDefault="003A0FF4" w:rsidP="003A0FF4">
      <w:pPr>
        <w:pStyle w:val="ContactInfo"/>
        <w:jc w:val="left"/>
        <w:rPr>
          <w:sz w:val="32"/>
          <w:szCs w:val="32"/>
        </w:rPr>
      </w:pPr>
    </w:p>
    <w:p w14:paraId="0E21C9D1" w14:textId="77777777" w:rsidR="003422FF" w:rsidRPr="003A0FF4" w:rsidRDefault="003422FF" w:rsidP="003A0FF4">
      <w:pPr>
        <w:pStyle w:val="ContactInfo"/>
        <w:jc w:val="left"/>
        <w:rPr>
          <w:sz w:val="36"/>
          <w:szCs w:val="36"/>
        </w:rPr>
      </w:pPr>
      <w:r w:rsidRPr="003A0FF4">
        <w:rPr>
          <w:sz w:val="36"/>
          <w:szCs w:val="36"/>
        </w:rPr>
        <w:br w:type="page"/>
      </w:r>
    </w:p>
    <w:bookmarkEnd w:id="0"/>
    <w:bookmarkEnd w:id="1"/>
    <w:bookmarkEnd w:id="2"/>
    <w:bookmarkEnd w:id="3"/>
    <w:bookmarkEnd w:id="4"/>
    <w:p w14:paraId="4148109F" w14:textId="77777777" w:rsidR="001638F6" w:rsidRDefault="00D01F3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 w:rsidRPr="00D01F34">
        <w:rPr>
          <w:sz w:val="32"/>
          <w:szCs w:val="32"/>
        </w:rPr>
        <w:lastRenderedPageBreak/>
        <w:t>Use case specification</w:t>
      </w:r>
    </w:p>
    <w:p w14:paraId="5703D7EB" w14:textId="77777777" w:rsidR="0019191B" w:rsidRPr="008D5050" w:rsidRDefault="0019191B" w:rsidP="0019191B">
      <w:pPr>
        <w:rPr>
          <w:color w:val="3F251D" w:themeColor="accent1"/>
        </w:rPr>
      </w:pPr>
      <w:r w:rsidRPr="008D5050">
        <w:rPr>
          <w:color w:val="3F251D" w:themeColor="accent1"/>
        </w:rPr>
        <w:t xml:space="preserve">Use case specification </w:t>
      </w:r>
    </w:p>
    <w:p w14:paraId="497F44F0" w14:textId="77777777" w:rsidR="0019191B" w:rsidRPr="008D5050" w:rsidRDefault="0019191B" w:rsidP="0019191B">
      <w:pPr>
        <w:rPr>
          <w:color w:val="3F251D" w:themeColor="accent1"/>
        </w:rPr>
      </w:pPr>
      <w:r w:rsidRPr="008D5050">
        <w:rPr>
          <w:color w:val="3F251D" w:themeColor="accent1"/>
        </w:rPr>
        <w:t>Use case “</w:t>
      </w:r>
      <w:r>
        <w:rPr>
          <w:rFonts w:eastAsia="Times New Roman" w:cs="Times New Roman"/>
          <w:color w:val="2F1B15" w:themeColor="accent1" w:themeShade="BF"/>
        </w:rPr>
        <w:t>See list station details</w:t>
      </w:r>
      <w:r w:rsidRPr="005F206A">
        <w:rPr>
          <w:color w:val="2F1B15" w:themeColor="accent1" w:themeShade="BF"/>
        </w:rPr>
        <w:t>”</w:t>
      </w:r>
    </w:p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6"/>
        <w:gridCol w:w="2391"/>
        <w:gridCol w:w="1578"/>
      </w:tblGrid>
      <w:tr w:rsidR="0019191B" w14:paraId="6315CA1F" w14:textId="77777777" w:rsidTr="004E014A">
        <w:trPr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2847A9D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Use case Code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0A132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UC003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4AB91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Use case name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6C08E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See list station details</w:t>
            </w:r>
          </w:p>
        </w:tc>
      </w:tr>
      <w:tr w:rsidR="0019191B" w14:paraId="44D95BAB" w14:textId="77777777" w:rsidTr="004E014A">
        <w:trPr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F7EC7D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Actor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86076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customer</w:t>
            </w:r>
          </w:p>
        </w:tc>
      </w:tr>
      <w:tr w:rsidR="0019191B" w14:paraId="138A2BDB" w14:textId="77777777" w:rsidTr="004E014A">
        <w:trPr>
          <w:trHeight w:val="30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19E8FED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6B04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 success as customer</w:t>
            </w:r>
          </w:p>
        </w:tc>
      </w:tr>
      <w:tr w:rsidR="0019191B" w14:paraId="6D898809" w14:textId="77777777" w:rsidTr="004E014A">
        <w:trPr>
          <w:trHeight w:val="841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6C13B43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Main flow of event</w:t>
            </w:r>
          </w:p>
          <w:p w14:paraId="2E0B56DA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(success)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B70D" w14:textId="77777777" w:rsidR="0019191B" w:rsidRDefault="0019191B" w:rsidP="004E0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b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1"/>
              <w:gridCol w:w="1645"/>
              <w:gridCol w:w="4132"/>
            </w:tblGrid>
            <w:tr w:rsidR="0019191B" w14:paraId="61C48D01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9EE16A2" w14:textId="77777777" w:rsidR="0019191B" w:rsidRDefault="0019191B" w:rsidP="004E014A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#</w:t>
                  </w: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DE7256F" w14:textId="77777777" w:rsidR="0019191B" w:rsidRDefault="0019191B" w:rsidP="004E014A">
                  <w:pPr>
                    <w:widowControl w:val="0"/>
                    <w:spacing w:after="0" w:line="360" w:lineRule="auto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Doer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793F255" w14:textId="77777777" w:rsidR="0019191B" w:rsidRDefault="0019191B" w:rsidP="004E014A">
                  <w:pPr>
                    <w:widowControl w:val="0"/>
                    <w:spacing w:after="0" w:line="360" w:lineRule="auto"/>
                    <w:ind w:left="547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Action</w:t>
                  </w:r>
                </w:p>
              </w:tc>
            </w:tr>
            <w:tr w:rsidR="0019191B" w14:paraId="7395656E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624F4E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2894B69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EE073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Display a list of stations: name, address, code, the number of bikes available</w:t>
                  </w:r>
                </w:p>
              </w:tc>
            </w:tr>
            <w:tr w:rsidR="0019191B" w14:paraId="374302C5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611C01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97C33B2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D80BA1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Display list station page. Giving a text field for typing in</w:t>
                  </w:r>
                </w:p>
              </w:tc>
            </w:tr>
            <w:tr w:rsidR="0019191B" w14:paraId="2B48F8F9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CE0CF8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BD451EC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579DAE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Select a station</w:t>
                  </w:r>
                </w:p>
              </w:tc>
            </w:tr>
            <w:tr w:rsidR="0019191B" w14:paraId="548539B3" w14:textId="77777777" w:rsidTr="004E014A">
              <w:trPr>
                <w:trHeight w:val="485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843D5A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13277D1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B69C4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Display the bike’s information: id, name, type, license plate</w:t>
                  </w:r>
                </w:p>
              </w:tc>
            </w:tr>
            <w:tr w:rsidR="0019191B" w14:paraId="0A347CB8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37C65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C7E58B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BDB778" w14:textId="77777777" w:rsidR="0019191B" w:rsidRDefault="0019191B" w:rsidP="004E014A">
                  <w:pPr>
                    <w:widowControl w:val="0"/>
                    <w:tabs>
                      <w:tab w:val="left" w:pos="876"/>
                    </w:tabs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Select a bike</w:t>
                  </w:r>
                </w:p>
              </w:tc>
            </w:tr>
            <w:tr w:rsidR="0019191B" w14:paraId="02B075CE" w14:textId="77777777" w:rsidTr="004E014A"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157B8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AEDC26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408162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Display: Station name, list of bikes with several details</w:t>
                  </w:r>
                </w:p>
              </w:tc>
            </w:tr>
            <w:tr w:rsidR="0019191B" w14:paraId="3C6E56E5" w14:textId="77777777" w:rsidTr="004E014A">
              <w:trPr>
                <w:trHeight w:val="928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46A41436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1FA83430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32" w:type="dxa"/>
                  <w:tcBorders>
                    <w:top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12E6D461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Display the confirm box</w:t>
                  </w:r>
                </w:p>
              </w:tc>
            </w:tr>
            <w:tr w:rsidR="0019191B" w14:paraId="16BCAA32" w14:textId="77777777" w:rsidTr="004E014A">
              <w:trPr>
                <w:trHeight w:val="744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700857DF" w14:textId="77777777" w:rsidR="0019191B" w:rsidRDefault="0019191B" w:rsidP="0019191B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360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0B1FE733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3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61F53344" w14:textId="77777777" w:rsidR="0019191B" w:rsidRDefault="0019191B" w:rsidP="004E014A">
                  <w:pPr>
                    <w:widowControl w:val="0"/>
                    <w:spacing w:after="40" w:line="288" w:lineRule="auto"/>
                    <w:ind w:left="105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Press confirms</w:t>
                  </w:r>
                </w:p>
              </w:tc>
            </w:tr>
          </w:tbl>
          <w:p w14:paraId="5EDA089E" w14:textId="77777777" w:rsidR="0019191B" w:rsidRDefault="0019191B" w:rsidP="004E014A">
            <w:pPr>
              <w:widowControl w:val="0"/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19191B" w14:paraId="411E7808" w14:textId="77777777" w:rsidTr="004E014A">
        <w:trPr>
          <w:trHeight w:val="1833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34BE06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Alternative flow of event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AD6A8" w14:textId="77777777" w:rsidR="0019191B" w:rsidRDefault="0019191B" w:rsidP="004E0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b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4"/>
              <w:gridCol w:w="4113"/>
            </w:tblGrid>
            <w:tr w:rsidR="0019191B" w14:paraId="19C6BFB3" w14:textId="77777777" w:rsidTr="004E014A"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7B9A2C8" w14:textId="77777777" w:rsidR="0019191B" w:rsidRDefault="0019191B" w:rsidP="004E014A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#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7A68B88" w14:textId="77777777" w:rsidR="0019191B" w:rsidRDefault="0019191B" w:rsidP="004E014A">
                  <w:pPr>
                    <w:widowControl w:val="0"/>
                    <w:spacing w:after="0" w:line="360" w:lineRule="auto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Doer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B438EB6" w14:textId="77777777" w:rsidR="0019191B" w:rsidRDefault="0019191B" w:rsidP="004E014A">
                  <w:pPr>
                    <w:widowControl w:val="0"/>
                    <w:spacing w:after="0" w:line="360" w:lineRule="auto"/>
                    <w:ind w:left="547"/>
                    <w:rPr>
                      <w:rFonts w:eastAsia="Times New Roman" w:cs="Times New Roman"/>
                      <w:b/>
                    </w:rPr>
                  </w:pPr>
                  <w:r>
                    <w:rPr>
                      <w:rFonts w:eastAsia="Times New Roman" w:cs="Times New Roman"/>
                      <w:b/>
                    </w:rPr>
                    <w:t>Action</w:t>
                  </w:r>
                </w:p>
              </w:tc>
            </w:tr>
            <w:tr w:rsidR="0019191B" w14:paraId="30DE1CE4" w14:textId="77777777" w:rsidTr="004E014A">
              <w:trPr>
                <w:trHeight w:val="286"/>
              </w:trPr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B4F8EF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3a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1BEF0E5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C55A3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Type in search field</w:t>
                  </w:r>
                </w:p>
              </w:tc>
            </w:tr>
            <w:tr w:rsidR="0019191B" w14:paraId="64F34A25" w14:textId="77777777" w:rsidTr="004E014A"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72607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3b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4AB429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E45AA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Press “go”</w:t>
                  </w:r>
                </w:p>
              </w:tc>
            </w:tr>
            <w:tr w:rsidR="0019191B" w14:paraId="0C5A055B" w14:textId="77777777" w:rsidTr="004E014A">
              <w:trPr>
                <w:trHeight w:val="948"/>
              </w:trPr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647060E7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>3c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46427A99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7F662302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Back to #2</w:t>
                  </w:r>
                </w:p>
              </w:tc>
            </w:tr>
            <w:tr w:rsidR="0019191B" w14:paraId="36B4A229" w14:textId="77777777" w:rsidTr="004E014A">
              <w:trPr>
                <w:trHeight w:val="948"/>
              </w:trPr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748C30D3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5a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4139F468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67620708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Type in search field</w:t>
                  </w:r>
                </w:p>
              </w:tc>
            </w:tr>
            <w:tr w:rsidR="0019191B" w14:paraId="4B86FAFF" w14:textId="77777777" w:rsidTr="004E014A">
              <w:trPr>
                <w:trHeight w:val="948"/>
              </w:trPr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4ABDDA15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5b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706433A3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Customer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4F1DF684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Press “go”</w:t>
                  </w:r>
                </w:p>
              </w:tc>
            </w:tr>
            <w:tr w:rsidR="0019191B" w14:paraId="591FF8D0" w14:textId="77777777" w:rsidTr="004E014A">
              <w:trPr>
                <w:trHeight w:val="948"/>
              </w:trPr>
              <w:tc>
                <w:tcPr>
                  <w:tcW w:w="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1457E8B3" w14:textId="77777777" w:rsidR="0019191B" w:rsidRDefault="0019191B" w:rsidP="004E014A">
                  <w:pPr>
                    <w:spacing w:after="4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5c</w:t>
                  </w:r>
                </w:p>
              </w:tc>
              <w:tc>
                <w:tcPr>
                  <w:tcW w:w="1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</w:tcPr>
                <w:p w14:paraId="0B86C943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System</w:t>
                  </w:r>
                </w:p>
              </w:tc>
              <w:tc>
                <w:tcPr>
                  <w:tcW w:w="4113" w:type="dxa"/>
                  <w:tcBorders>
                    <w:top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4CE3C596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Back to #4</w:t>
                  </w:r>
                </w:p>
              </w:tc>
            </w:tr>
            <w:tr w:rsidR="0019191B" w14:paraId="1F1DE930" w14:textId="77777777" w:rsidTr="004E014A">
              <w:trPr>
                <w:trHeight w:val="304"/>
              </w:trPr>
              <w:tc>
                <w:tcPr>
                  <w:tcW w:w="6408" w:type="dxa"/>
                  <w:gridSpan w:val="3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91DED" w14:textId="77777777" w:rsidR="0019191B" w:rsidRDefault="0019191B" w:rsidP="004E014A">
                  <w:pPr>
                    <w:widowControl w:val="0"/>
                    <w:spacing w:after="0" w:line="288" w:lineRule="auto"/>
                    <w:ind w:left="113"/>
                    <w:rPr>
                      <w:rFonts w:eastAsia="Times New Roman" w:cs="Times New Roman"/>
                    </w:rPr>
                  </w:pPr>
                </w:p>
              </w:tc>
            </w:tr>
          </w:tbl>
          <w:p w14:paraId="598792FA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</w:p>
        </w:tc>
      </w:tr>
      <w:tr w:rsidR="0019191B" w14:paraId="04BED864" w14:textId="77777777" w:rsidTr="004E014A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8EFA45F" w14:textId="77777777" w:rsidR="0019191B" w:rsidRDefault="0019191B" w:rsidP="004E014A">
            <w:pPr>
              <w:widowControl w:val="0"/>
              <w:spacing w:after="60" w:line="240" w:lineRule="auto"/>
              <w:ind w:left="-14" w:right="1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Post condition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1A5B5" w14:textId="77777777" w:rsidR="0019191B" w:rsidRDefault="0019191B" w:rsidP="004E014A">
            <w:pPr>
              <w:widowControl w:val="0"/>
              <w:spacing w:before="80" w:after="8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</w:tr>
    </w:tbl>
    <w:p w14:paraId="28801A52" w14:textId="77777777" w:rsidR="0019191B" w:rsidRDefault="0019191B" w:rsidP="0019191B">
      <w:pPr>
        <w:spacing w:after="0" w:line="288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* Input data: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192"/>
        <w:gridCol w:w="966"/>
        <w:gridCol w:w="1302"/>
        <w:gridCol w:w="1986"/>
        <w:gridCol w:w="1555"/>
      </w:tblGrid>
      <w:tr w:rsidR="0019191B" w14:paraId="56B66D38" w14:textId="77777777" w:rsidTr="004E014A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57E72C9" w14:textId="77777777" w:rsidR="0019191B" w:rsidRDefault="0019191B" w:rsidP="004E014A">
            <w:pPr>
              <w:widowControl w:val="0"/>
              <w:spacing w:after="0" w:line="288" w:lineRule="auto"/>
              <w:ind w:left="4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#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F066F4B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4E88E20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Description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8A14175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Required?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D590B8E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Valid condition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C1D2F90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Example</w:t>
            </w:r>
          </w:p>
        </w:tc>
      </w:tr>
      <w:tr w:rsidR="0019191B" w14:paraId="0B408AF4" w14:textId="77777777" w:rsidTr="004E014A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E93E" w14:textId="77777777" w:rsidR="0019191B" w:rsidRDefault="0019191B" w:rsidP="0019191B">
            <w:pPr>
              <w:widowControl w:val="0"/>
              <w:numPr>
                <w:ilvl w:val="0"/>
                <w:numId w:val="22"/>
              </w:numPr>
              <w:spacing w:after="0" w:line="288" w:lineRule="auto"/>
              <w:rPr>
                <w:rFonts w:eastAsia="Times New Roman" w:cs="Times New Roman"/>
              </w:rPr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8B894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Station search field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DE36C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AA862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AA513" w14:textId="77777777" w:rsidR="0019191B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B8BD7" w14:textId="77777777" w:rsidR="0019191B" w:rsidRDefault="0019191B" w:rsidP="004E014A">
            <w:pPr>
              <w:widowControl w:val="0"/>
              <w:spacing w:after="0" w:line="288" w:lineRule="auto"/>
              <w:ind w:right="-51"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Abcd1234</w:t>
            </w:r>
          </w:p>
        </w:tc>
      </w:tr>
      <w:tr w:rsidR="0019191B" w:rsidRPr="00BA2488" w14:paraId="79167526" w14:textId="77777777" w:rsidTr="004E014A">
        <w:trPr>
          <w:trHeight w:val="1524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6FEF" w14:textId="77777777" w:rsidR="0019191B" w:rsidRPr="00BA2488" w:rsidRDefault="0019191B" w:rsidP="0019191B">
            <w:pPr>
              <w:widowControl w:val="0"/>
              <w:numPr>
                <w:ilvl w:val="0"/>
                <w:numId w:val="22"/>
              </w:numPr>
              <w:spacing w:after="0" w:line="288" w:lineRule="auto"/>
              <w:rPr>
                <w:rFonts w:eastAsia="Times New Roman" w:cs="Times New Roman"/>
              </w:rPr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15EDA1" w14:textId="77777777" w:rsidR="0019191B" w:rsidRPr="00BA2488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Bike search field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4A101B" w14:textId="77777777" w:rsidR="0019191B" w:rsidRPr="00BA2488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58B4BF" w14:textId="77777777" w:rsidR="0019191B" w:rsidRPr="00BA2488" w:rsidRDefault="0019191B" w:rsidP="004E014A">
            <w:pPr>
              <w:widowControl w:val="0"/>
              <w:spacing w:after="0" w:line="288" w:lineRule="auto"/>
              <w:ind w:firstLine="1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1AF488" w14:textId="77777777" w:rsidR="0019191B" w:rsidRPr="00BF5D52" w:rsidRDefault="0019191B" w:rsidP="004E014A">
            <w:pPr>
              <w:widowControl w:val="0"/>
              <w:spacing w:after="0" w:line="288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23C3AB" w14:textId="77777777" w:rsidR="0019191B" w:rsidRPr="00BA2488" w:rsidRDefault="0019191B" w:rsidP="004E014A">
            <w:pPr>
              <w:widowControl w:val="0"/>
              <w:spacing w:after="0" w:line="288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Abcd1234</w:t>
            </w:r>
          </w:p>
        </w:tc>
      </w:tr>
    </w:tbl>
    <w:p w14:paraId="30AE0185" w14:textId="77777777" w:rsidR="00D01F34" w:rsidRPr="00D01F34" w:rsidRDefault="00D01F34" w:rsidP="00D01F34">
      <w:pPr>
        <w:rPr>
          <w:sz w:val="32"/>
          <w:szCs w:val="32"/>
        </w:rPr>
      </w:pPr>
    </w:p>
    <w:p w14:paraId="1E7D0A2F" w14:textId="77777777" w:rsidR="00D01F34" w:rsidRDefault="00D01F3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Use case analysis</w:t>
      </w:r>
    </w:p>
    <w:p w14:paraId="3DFC6FC3" w14:textId="77777777" w:rsidR="00D01F34" w:rsidRPr="0098489F" w:rsidRDefault="00D01F34" w:rsidP="00D01F34">
      <w:pPr>
        <w:pStyle w:val="oancuaDanhsach"/>
        <w:rPr>
          <w:sz w:val="28"/>
          <w:szCs w:val="28"/>
        </w:rPr>
      </w:pPr>
      <w:r w:rsidRPr="0098489F">
        <w:rPr>
          <w:sz w:val="28"/>
          <w:szCs w:val="28"/>
        </w:rPr>
        <w:t>Sequence</w:t>
      </w:r>
      <w:r w:rsidR="0098489F" w:rsidRPr="0098489F">
        <w:rPr>
          <w:sz w:val="28"/>
          <w:szCs w:val="28"/>
        </w:rPr>
        <w:t xml:space="preserve"> analysis</w:t>
      </w:r>
      <w:r w:rsidRPr="0098489F">
        <w:rPr>
          <w:sz w:val="28"/>
          <w:szCs w:val="28"/>
        </w:rPr>
        <w:t xml:space="preserve"> diagram</w:t>
      </w:r>
    </w:p>
    <w:p w14:paraId="185858A5" w14:textId="623086A6" w:rsidR="00D01F34" w:rsidRDefault="0019191B" w:rsidP="00D01F34">
      <w:pPr>
        <w:pStyle w:val="oancuaDanhsac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AAA8271" wp14:editId="694ACC2E">
            <wp:extent cx="5486400" cy="3896995"/>
            <wp:effectExtent l="0" t="0" r="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6C64" w14:textId="77777777" w:rsidR="00D01F34" w:rsidRPr="0098489F" w:rsidRDefault="00D01F34" w:rsidP="00D01F34">
      <w:pPr>
        <w:pStyle w:val="oancuaDanhsach"/>
        <w:rPr>
          <w:sz w:val="28"/>
          <w:szCs w:val="28"/>
        </w:rPr>
      </w:pPr>
      <w:r w:rsidRPr="0098489F">
        <w:rPr>
          <w:sz w:val="28"/>
          <w:szCs w:val="28"/>
        </w:rPr>
        <w:t>Class analysis</w:t>
      </w:r>
      <w:r w:rsidR="0098489F" w:rsidRPr="0098489F">
        <w:rPr>
          <w:sz w:val="28"/>
          <w:szCs w:val="28"/>
        </w:rPr>
        <w:t xml:space="preserve"> diagram</w:t>
      </w:r>
    </w:p>
    <w:p w14:paraId="0543DF85" w14:textId="391355E0" w:rsidR="00D01F34" w:rsidRDefault="0019191B" w:rsidP="00D01F34">
      <w:pPr>
        <w:pStyle w:val="oancuaDanhsac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D2519C" wp14:editId="019F3F47">
            <wp:extent cx="5486400" cy="28606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A4B8" w14:textId="77777777" w:rsidR="00D01F34" w:rsidRDefault="003A0FF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GUI design</w:t>
      </w:r>
    </w:p>
    <w:p w14:paraId="6CD5F18B" w14:textId="77777777" w:rsidR="0098489F" w:rsidRDefault="0098489F" w:rsidP="0098489F">
      <w:pPr>
        <w:pStyle w:val="u1"/>
        <w:numPr>
          <w:ilvl w:val="0"/>
          <w:numId w:val="25"/>
        </w:numPr>
        <w:spacing w:before="0" w:after="0" w:line="259" w:lineRule="auto"/>
        <w:ind w:left="417" w:hanging="432"/>
      </w:pPr>
      <w:r>
        <w:lastRenderedPageBreak/>
        <w:t xml:space="preserve">Standardizing the screen configuration </w:t>
      </w:r>
    </w:p>
    <w:p w14:paraId="66A0655E" w14:textId="77777777" w:rsidR="0098489F" w:rsidRDefault="0098489F" w:rsidP="0098489F">
      <w:pPr>
        <w:pStyle w:val="u2"/>
        <w:ind w:left="-5"/>
      </w:pPr>
      <w:r>
        <w:t xml:space="preserve">Display </w:t>
      </w:r>
    </w:p>
    <w:p w14:paraId="325DBB5D" w14:textId="77777777" w:rsidR="0098489F" w:rsidRDefault="0098489F" w:rsidP="0098489F">
      <w:pPr>
        <w:ind w:left="-5" w:right="482"/>
      </w:pPr>
      <w:r>
        <w:t xml:space="preserve">Resolution: 900 x 600 px </w:t>
      </w:r>
    </w:p>
    <w:p w14:paraId="50E9AE0F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2FC75608" w14:textId="77777777" w:rsidR="0098489F" w:rsidRDefault="0098489F" w:rsidP="0098489F">
      <w:pPr>
        <w:pStyle w:val="u2"/>
        <w:ind w:left="-5"/>
      </w:pPr>
      <w:r>
        <w:t xml:space="preserve">Screen </w:t>
      </w:r>
    </w:p>
    <w:p w14:paraId="0D3C4FEB" w14:textId="77777777" w:rsidR="0098489F" w:rsidRDefault="0098489F" w:rsidP="0098489F">
      <w:pPr>
        <w:ind w:left="-5" w:right="482"/>
      </w:pPr>
      <w:r>
        <w:t xml:space="preserve">Position of button: bottom (vertical) and center (horizontal) of frame. </w:t>
      </w:r>
    </w:p>
    <w:p w14:paraId="5DD2AA22" w14:textId="77777777" w:rsidR="0098489F" w:rsidRDefault="0098489F" w:rsidP="0098489F">
      <w:pPr>
        <w:ind w:left="-5" w:right="482"/>
      </w:pPr>
      <w:r>
        <w:t xml:space="preserve">Position of message: center of frame </w:t>
      </w:r>
    </w:p>
    <w:p w14:paraId="75D5CA4B" w14:textId="77777777" w:rsidR="0098489F" w:rsidRDefault="0098489F" w:rsidP="0098489F">
      <w:pPr>
        <w:ind w:left="-5" w:right="482"/>
      </w:pPr>
      <w:r>
        <w:t xml:space="preserve">Position of screen title: Title top-left of frame. </w:t>
      </w:r>
    </w:p>
    <w:p w14:paraId="25BE8753" w14:textId="77777777" w:rsidR="0098489F" w:rsidRDefault="0098489F" w:rsidP="0098489F">
      <w:pPr>
        <w:ind w:left="-5" w:right="482"/>
      </w:pPr>
      <w:r w:rsidRPr="00C744D2">
        <w:t>Numeric display consistency: commas to separate thousands, and strings consisting of only characters, digits, commas, periods, spaces, underscores, and hyphen symbols</w:t>
      </w:r>
      <w:r>
        <w:t xml:space="preserve">. </w:t>
      </w:r>
    </w:p>
    <w:p w14:paraId="195A3A2B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3576543F" w14:textId="77777777" w:rsidR="0098489F" w:rsidRDefault="0098489F" w:rsidP="0098489F">
      <w:pPr>
        <w:pStyle w:val="u2"/>
        <w:ind w:left="-5"/>
      </w:pPr>
      <w:r>
        <w:t xml:space="preserve">Control </w:t>
      </w:r>
    </w:p>
    <w:p w14:paraId="178AB973" w14:textId="77777777" w:rsidR="0098489F" w:rsidRDefault="0098489F" w:rsidP="0098489F">
      <w:pPr>
        <w:ind w:left="-5" w:right="482"/>
      </w:pPr>
      <w:r>
        <w:t xml:space="preserve">Size text: medium size (15px). Font: system UI. Color: #000000 </w:t>
      </w:r>
    </w:p>
    <w:p w14:paraId="3FF92BF9" w14:textId="77777777" w:rsidR="0098489F" w:rsidRDefault="0098489F" w:rsidP="0098489F">
      <w:pPr>
        <w:ind w:left="-5" w:right="482"/>
      </w:pPr>
      <w:r>
        <w:t xml:space="preserve">Check input: check empty and format.  </w:t>
      </w:r>
    </w:p>
    <w:p w14:paraId="5518B5F7" w14:textId="77777777" w:rsidR="0098489F" w:rsidRDefault="0098489F" w:rsidP="0098489F">
      <w:pPr>
        <w:spacing w:after="0" w:line="259" w:lineRule="auto"/>
      </w:pPr>
      <w:r>
        <w:t xml:space="preserve"> </w:t>
      </w:r>
      <w:r>
        <w:rPr>
          <w:b/>
          <w:i/>
        </w:rPr>
        <w:t xml:space="preserve"> </w:t>
      </w:r>
    </w:p>
    <w:p w14:paraId="30099BA6" w14:textId="77777777" w:rsidR="0098489F" w:rsidRDefault="0098489F" w:rsidP="0098489F">
      <w:pPr>
        <w:pStyle w:val="u2"/>
        <w:ind w:left="-5"/>
      </w:pPr>
      <w:r>
        <w:t xml:space="preserve">Enter input from keyboard </w:t>
      </w:r>
    </w:p>
    <w:p w14:paraId="7BA4FDC0" w14:textId="77777777" w:rsidR="0098489F" w:rsidRDefault="0098489F" w:rsidP="0098489F">
      <w:pPr>
        <w:ind w:left="-5" w:right="482"/>
      </w:pPr>
      <w:r>
        <w:t xml:space="preserve">No </w:t>
      </w:r>
      <w:r w:rsidRPr="00BD67A0">
        <w:t>keyboard shortcuts</w:t>
      </w:r>
      <w:r>
        <w:t>. Using button to return previous screen. Otherwise button “X” in top-right of window to close screen.</w:t>
      </w:r>
    </w:p>
    <w:p w14:paraId="03A7B5C6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53F52CB1" w14:textId="77777777" w:rsidR="0098489F" w:rsidRDefault="0098489F" w:rsidP="0098489F">
      <w:pPr>
        <w:pStyle w:val="u2"/>
        <w:ind w:left="-5"/>
      </w:pPr>
      <w:r>
        <w:t xml:space="preserve">Error </w:t>
      </w:r>
    </w:p>
    <w:p w14:paraId="7FC0723D" w14:textId="77777777" w:rsidR="0098489F" w:rsidRDefault="0098489F" w:rsidP="0098489F">
      <w:pPr>
        <w:ind w:left="-5" w:right="482"/>
      </w:pPr>
      <w:r>
        <w:t xml:space="preserve">Show message by label </w:t>
      </w:r>
      <w:proofErr w:type="spellStart"/>
      <w:r>
        <w:t>warnning</w:t>
      </w:r>
      <w:proofErr w:type="spellEnd"/>
      <w:r>
        <w:t xml:space="preserve">. </w:t>
      </w:r>
    </w:p>
    <w:p w14:paraId="14EB9C9A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2DE37EF6" w14:textId="77777777" w:rsidR="0098489F" w:rsidRDefault="0098489F" w:rsidP="0098489F">
      <w:pPr>
        <w:pStyle w:val="u1"/>
        <w:numPr>
          <w:ilvl w:val="0"/>
          <w:numId w:val="25"/>
        </w:numPr>
        <w:spacing w:before="0" w:after="0" w:line="259" w:lineRule="auto"/>
        <w:ind w:left="417" w:hanging="432"/>
      </w:pPr>
      <w:r>
        <w:lastRenderedPageBreak/>
        <w:t>Create screen images</w:t>
      </w:r>
    </w:p>
    <w:p w14:paraId="16DFC438" w14:textId="77777777" w:rsidR="0019191B" w:rsidRDefault="0019191B" w:rsidP="0019191B">
      <w:pPr>
        <w:pStyle w:val="oancuaDanhsach"/>
        <w:ind w:left="0" w:right="482"/>
        <w:jc w:val="center"/>
        <w:rPr>
          <w:sz w:val="36"/>
          <w:szCs w:val="36"/>
        </w:rPr>
      </w:pPr>
      <w:r w:rsidRPr="00331F74">
        <w:rPr>
          <w:noProof/>
        </w:rPr>
        <w:drawing>
          <wp:inline distT="0" distB="0" distL="0" distR="0" wp14:anchorId="30D1411D" wp14:editId="6F5AF2F2">
            <wp:extent cx="5486400" cy="3856355"/>
            <wp:effectExtent l="0" t="0" r="0" b="0"/>
            <wp:docPr id="17" name="Hình ảnh 1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91B">
        <w:rPr>
          <w:sz w:val="36"/>
          <w:szCs w:val="36"/>
        </w:rPr>
        <w:t>Station List</w:t>
      </w:r>
    </w:p>
    <w:p w14:paraId="347C659F" w14:textId="401F968F" w:rsidR="0019191B" w:rsidRPr="0019191B" w:rsidRDefault="0019191B" w:rsidP="0019191B">
      <w:pPr>
        <w:pStyle w:val="oancuaDanhsach"/>
        <w:ind w:left="0" w:right="482"/>
      </w:pPr>
      <w:r w:rsidRPr="008A4F4E">
        <w:rPr>
          <w:noProof/>
        </w:rPr>
        <w:lastRenderedPageBreak/>
        <w:drawing>
          <wp:inline distT="0" distB="0" distL="0" distR="0" wp14:anchorId="66BBC110" wp14:editId="5D95CB7C">
            <wp:extent cx="5486400" cy="3833495"/>
            <wp:effectExtent l="0" t="0" r="0" b="0"/>
            <wp:docPr id="16" name="Hình ảnh 1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5503" w14:textId="77777777" w:rsidR="0019191B" w:rsidRPr="0019191B" w:rsidRDefault="0019191B" w:rsidP="0019191B">
      <w:pPr>
        <w:pStyle w:val="oancuaDanhsach"/>
        <w:ind w:left="3600"/>
        <w:rPr>
          <w:noProof/>
          <w:sz w:val="36"/>
          <w:szCs w:val="36"/>
        </w:rPr>
      </w:pPr>
      <w:r w:rsidRPr="0019191B">
        <w:rPr>
          <w:noProof/>
          <w:sz w:val="36"/>
          <w:szCs w:val="36"/>
        </w:rPr>
        <w:t>Bike list</w:t>
      </w:r>
    </w:p>
    <w:p w14:paraId="4EF11C2C" w14:textId="3C7D22E9" w:rsidR="0019191B" w:rsidRPr="0019191B" w:rsidRDefault="0019191B" w:rsidP="0019191B">
      <w:pPr>
        <w:pStyle w:val="oancuaDanhsach"/>
        <w:ind w:left="0"/>
        <w:jc w:val="center"/>
        <w:rPr>
          <w:sz w:val="36"/>
          <w:szCs w:val="36"/>
        </w:rPr>
      </w:pPr>
      <w:r w:rsidRPr="008B2EA5">
        <w:rPr>
          <w:noProof/>
        </w:rPr>
        <w:drawing>
          <wp:inline distT="0" distB="0" distL="0" distR="0" wp14:anchorId="4BEA603F" wp14:editId="58652D06">
            <wp:extent cx="2827020" cy="1196340"/>
            <wp:effectExtent l="0" t="0" r="0" b="381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93C9" w14:textId="77777777" w:rsidR="0019191B" w:rsidRDefault="0019191B" w:rsidP="0019191B">
      <w:pPr>
        <w:pStyle w:val="oancuaDanhsach"/>
        <w:spacing w:after="0"/>
        <w:ind w:left="0"/>
        <w:jc w:val="center"/>
      </w:pPr>
      <w:r>
        <w:t>Renting bike confirmation</w:t>
      </w:r>
    </w:p>
    <w:p w14:paraId="605C9AB5" w14:textId="77777777" w:rsidR="0098489F" w:rsidRDefault="0098489F" w:rsidP="0098489F">
      <w:pPr>
        <w:spacing w:after="0" w:line="259" w:lineRule="auto"/>
        <w:jc w:val="right"/>
      </w:pPr>
      <w:r>
        <w:t xml:space="preserve"> </w:t>
      </w:r>
    </w:p>
    <w:p w14:paraId="5BA80930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587564CE" w14:textId="77777777" w:rsidR="0098489F" w:rsidRDefault="0098489F" w:rsidP="0098489F">
      <w:pPr>
        <w:spacing w:after="0" w:line="259" w:lineRule="auto"/>
        <w:jc w:val="right"/>
      </w:pPr>
      <w:r>
        <w:t xml:space="preserve"> </w:t>
      </w:r>
    </w:p>
    <w:p w14:paraId="2AA92208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358B55AA" w14:textId="77777777" w:rsidR="0098489F" w:rsidRDefault="0098489F" w:rsidP="0098489F">
      <w:pPr>
        <w:spacing w:after="0" w:line="259" w:lineRule="auto"/>
        <w:jc w:val="right"/>
      </w:pPr>
      <w:r>
        <w:t xml:space="preserve"> </w:t>
      </w:r>
    </w:p>
    <w:p w14:paraId="3D621C8C" w14:textId="77777777" w:rsidR="0098489F" w:rsidRDefault="0098489F" w:rsidP="0098489F">
      <w:pPr>
        <w:spacing w:after="0" w:line="259" w:lineRule="auto"/>
      </w:pPr>
      <w:r>
        <w:t xml:space="preserve"> </w:t>
      </w:r>
    </w:p>
    <w:p w14:paraId="289CC13D" w14:textId="2F42DDE2" w:rsidR="0098489F" w:rsidRDefault="0098489F" w:rsidP="0019191B">
      <w:pPr>
        <w:spacing w:after="0" w:line="259" w:lineRule="auto"/>
        <w:jc w:val="right"/>
      </w:pPr>
      <w:r>
        <w:t xml:space="preserve"> </w:t>
      </w:r>
    </w:p>
    <w:p w14:paraId="20ADFD8E" w14:textId="77777777" w:rsidR="002933CB" w:rsidRDefault="002933CB" w:rsidP="002933CB">
      <w:pPr>
        <w:pStyle w:val="u1"/>
        <w:spacing w:before="0" w:after="0" w:line="259" w:lineRule="auto"/>
        <w:ind w:left="417"/>
      </w:pPr>
    </w:p>
    <w:p w14:paraId="4DE4F37F" w14:textId="77777777" w:rsidR="0098489F" w:rsidRDefault="0098489F" w:rsidP="0098489F">
      <w:pPr>
        <w:pStyle w:val="u1"/>
        <w:numPr>
          <w:ilvl w:val="0"/>
          <w:numId w:val="25"/>
        </w:numPr>
        <w:spacing w:before="0" w:after="0" w:line="259" w:lineRule="auto"/>
        <w:ind w:left="417" w:hanging="432"/>
      </w:pPr>
      <w:r>
        <w:t xml:space="preserve">Create a screen transition diagram </w:t>
      </w:r>
    </w:p>
    <w:p w14:paraId="635E30D7" w14:textId="77777777" w:rsidR="0098489F" w:rsidRDefault="0098489F" w:rsidP="0098489F">
      <w:pPr>
        <w:spacing w:after="0" w:line="259" w:lineRule="auto"/>
        <w:jc w:val="right"/>
      </w:pPr>
      <w:r>
        <w:t xml:space="preserve"> </w:t>
      </w:r>
    </w:p>
    <w:p w14:paraId="2F84A2EA" w14:textId="77777777" w:rsidR="0098489F" w:rsidRDefault="0098489F" w:rsidP="0098489F">
      <w:pPr>
        <w:spacing w:after="300" w:line="259" w:lineRule="auto"/>
      </w:pPr>
      <w:r>
        <w:lastRenderedPageBreak/>
        <w:t xml:space="preserve"> </w:t>
      </w:r>
      <w:r w:rsidRPr="007C44B5">
        <w:rPr>
          <w:noProof/>
        </w:rPr>
        <w:drawing>
          <wp:inline distT="0" distB="0" distL="0" distR="0" wp14:anchorId="3F11D765" wp14:editId="2A8110F0">
            <wp:extent cx="5669280" cy="3695700"/>
            <wp:effectExtent l="0" t="0" r="7620" b="0"/>
            <wp:docPr id="8" name="Picture 8" descr="screen_transition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_transition_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B9B0" w14:textId="77777777" w:rsidR="002933CB" w:rsidRDefault="002933CB" w:rsidP="0098489F">
      <w:pPr>
        <w:spacing w:after="300" w:line="259" w:lineRule="auto"/>
      </w:pPr>
    </w:p>
    <w:p w14:paraId="2F623DC6" w14:textId="77777777" w:rsidR="002933CB" w:rsidRDefault="002933CB" w:rsidP="0098489F">
      <w:pPr>
        <w:spacing w:after="300" w:line="259" w:lineRule="auto"/>
      </w:pPr>
    </w:p>
    <w:p w14:paraId="66E8AE8B" w14:textId="77777777" w:rsidR="002933CB" w:rsidRDefault="002933CB" w:rsidP="0098489F">
      <w:pPr>
        <w:spacing w:after="300" w:line="259" w:lineRule="auto"/>
      </w:pPr>
    </w:p>
    <w:p w14:paraId="077CEDA1" w14:textId="77777777" w:rsidR="002933CB" w:rsidRDefault="002933CB" w:rsidP="0098489F">
      <w:pPr>
        <w:spacing w:after="300" w:line="259" w:lineRule="auto"/>
      </w:pPr>
    </w:p>
    <w:p w14:paraId="5EB4F8E0" w14:textId="77777777" w:rsidR="002933CB" w:rsidRDefault="002933CB" w:rsidP="0098489F">
      <w:pPr>
        <w:spacing w:after="300" w:line="259" w:lineRule="auto"/>
      </w:pPr>
    </w:p>
    <w:p w14:paraId="5FBC9CD6" w14:textId="77777777" w:rsidR="002933CB" w:rsidRDefault="002933CB" w:rsidP="0098489F">
      <w:pPr>
        <w:spacing w:after="300" w:line="259" w:lineRule="auto"/>
      </w:pPr>
    </w:p>
    <w:p w14:paraId="61D9BA6C" w14:textId="77777777" w:rsidR="002933CB" w:rsidRDefault="002933CB" w:rsidP="0098489F">
      <w:pPr>
        <w:spacing w:after="300" w:line="259" w:lineRule="auto"/>
      </w:pPr>
    </w:p>
    <w:p w14:paraId="78D1A4A9" w14:textId="77777777" w:rsidR="0098489F" w:rsidRDefault="0098489F" w:rsidP="0098489F">
      <w:pPr>
        <w:pStyle w:val="u1"/>
        <w:numPr>
          <w:ilvl w:val="0"/>
          <w:numId w:val="25"/>
        </w:numPr>
        <w:spacing w:before="0" w:after="0" w:line="259" w:lineRule="auto"/>
        <w:ind w:left="417" w:hanging="432"/>
      </w:pPr>
      <w:r>
        <w:t xml:space="preserve">Creating screen specification </w:t>
      </w:r>
    </w:p>
    <w:p w14:paraId="27D89C85" w14:textId="77777777" w:rsidR="008B0FD7" w:rsidRPr="00D1662C" w:rsidRDefault="008B0FD7" w:rsidP="008B0FD7">
      <w:pPr>
        <w:pStyle w:val="KhngDncch"/>
        <w:numPr>
          <w:ilvl w:val="0"/>
          <w:numId w:val="25"/>
        </w:numPr>
        <w:ind w:firstLine="0"/>
        <w:rPr>
          <w:rFonts w:ascii="Arial" w:hAnsi="Arial" w:cs="Arial"/>
        </w:rPr>
      </w:pPr>
      <w:r w:rsidRPr="00D1662C">
        <w:rPr>
          <w:rFonts w:ascii="Arial" w:hAnsi="Arial" w:cs="Arial"/>
        </w:rPr>
        <w:t>List of station screen</w:t>
      </w:r>
    </w:p>
    <w:p w14:paraId="3BF96B77" w14:textId="77777777" w:rsidR="008B0FD7" w:rsidRPr="00D1662C" w:rsidRDefault="008B0FD7" w:rsidP="008B0FD7">
      <w:pPr>
        <w:pStyle w:val="KhngDncch"/>
        <w:ind w:left="720" w:firstLine="0"/>
        <w:rPr>
          <w:rFonts w:ascii="Arial" w:hAnsi="Arial" w:cs="Arial"/>
        </w:rPr>
      </w:pPr>
    </w:p>
    <w:tbl>
      <w:tblPr>
        <w:tblStyle w:val="BangThun1"/>
        <w:tblW w:w="10817" w:type="dxa"/>
        <w:jc w:val="center"/>
        <w:tblLook w:val="04A0" w:firstRow="1" w:lastRow="0" w:firstColumn="1" w:lastColumn="0" w:noHBand="0" w:noVBand="1"/>
      </w:tblPr>
      <w:tblGrid>
        <w:gridCol w:w="7026"/>
        <w:gridCol w:w="1058"/>
        <w:gridCol w:w="1335"/>
        <w:gridCol w:w="1398"/>
      </w:tblGrid>
      <w:tr w:rsidR="008B0FD7" w:rsidRPr="00D1662C" w14:paraId="61738CE4" w14:textId="77777777" w:rsidTr="004E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6" w:type="dxa"/>
          </w:tcPr>
          <w:p w14:paraId="6A9C8334" w14:textId="77777777" w:rsidR="008B0FD7" w:rsidRPr="00D1662C" w:rsidRDefault="008B0FD7" w:rsidP="004E014A">
            <w:pPr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Screen image</w:t>
            </w:r>
          </w:p>
        </w:tc>
        <w:tc>
          <w:tcPr>
            <w:tcW w:w="1058" w:type="dxa"/>
          </w:tcPr>
          <w:p w14:paraId="11624CF7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Control</w:t>
            </w:r>
          </w:p>
        </w:tc>
        <w:tc>
          <w:tcPr>
            <w:tcW w:w="1335" w:type="dxa"/>
          </w:tcPr>
          <w:p w14:paraId="032F68DD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Operation</w:t>
            </w:r>
          </w:p>
        </w:tc>
        <w:tc>
          <w:tcPr>
            <w:tcW w:w="1398" w:type="dxa"/>
          </w:tcPr>
          <w:p w14:paraId="4CD6A48D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Function</w:t>
            </w:r>
          </w:p>
        </w:tc>
      </w:tr>
      <w:tr w:rsidR="008B0FD7" w:rsidRPr="00D1662C" w14:paraId="08F1789C" w14:textId="77777777" w:rsidTr="004E0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6" w:type="dxa"/>
            <w:vMerge w:val="restart"/>
          </w:tcPr>
          <w:p w14:paraId="28F0E53D" w14:textId="77777777" w:rsidR="008B0FD7" w:rsidRPr="00D1662C" w:rsidRDefault="008B0FD7" w:rsidP="004E014A">
            <w:pPr>
              <w:rPr>
                <w:rFonts w:ascii="Arial" w:hAnsi="Arial" w:cs="Arial"/>
                <w:b w:val="0"/>
                <w:bCs w:val="0"/>
                <w:noProof/>
              </w:rPr>
            </w:pPr>
          </w:p>
          <w:p w14:paraId="3C9729E8" w14:textId="77777777" w:rsidR="008B0FD7" w:rsidRPr="00D1662C" w:rsidRDefault="008B0FD7" w:rsidP="004E014A">
            <w:pPr>
              <w:jc w:val="center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  <w:noProof/>
              </w:rPr>
              <w:drawing>
                <wp:inline distT="0" distB="0" distL="0" distR="0" wp14:anchorId="2E85B9C3" wp14:editId="5B344102">
                  <wp:extent cx="4235416" cy="2983043"/>
                  <wp:effectExtent l="0" t="0" r="0" b="8255"/>
                  <wp:docPr id="18" name="Hình ảnh 18" descr="Ảnh có chứa bà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ình ảnh 18" descr="Ảnh có chứa bà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9" cy="299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</w:tcPr>
          <w:p w14:paraId="0E2F6D78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Labels and text field</w:t>
            </w:r>
          </w:p>
        </w:tc>
        <w:tc>
          <w:tcPr>
            <w:tcW w:w="1335" w:type="dxa"/>
          </w:tcPr>
          <w:p w14:paraId="4C87534F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Initial</w:t>
            </w:r>
          </w:p>
        </w:tc>
        <w:tc>
          <w:tcPr>
            <w:tcW w:w="1398" w:type="dxa"/>
          </w:tcPr>
          <w:p w14:paraId="7E93D8CF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Display stations information</w:t>
            </w:r>
          </w:p>
        </w:tc>
      </w:tr>
      <w:tr w:rsidR="008B0FD7" w:rsidRPr="00D1662C" w14:paraId="4D16CEB7" w14:textId="77777777" w:rsidTr="004E014A">
        <w:trPr>
          <w:trHeight w:val="1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6" w:type="dxa"/>
            <w:vMerge/>
          </w:tcPr>
          <w:p w14:paraId="32ACB271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2646749D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Back</w:t>
            </w:r>
          </w:p>
        </w:tc>
        <w:tc>
          <w:tcPr>
            <w:tcW w:w="1335" w:type="dxa"/>
          </w:tcPr>
          <w:p w14:paraId="77F48386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398" w:type="dxa"/>
          </w:tcPr>
          <w:p w14:paraId="7A66995F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Go for more details</w:t>
            </w:r>
          </w:p>
        </w:tc>
      </w:tr>
      <w:tr w:rsidR="008B0FD7" w:rsidRPr="00D1662C" w14:paraId="1213B652" w14:textId="77777777" w:rsidTr="004E0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6" w:type="dxa"/>
            <w:vMerge/>
          </w:tcPr>
          <w:p w14:paraId="7F053066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051EA4CE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Go</w:t>
            </w:r>
          </w:p>
        </w:tc>
        <w:tc>
          <w:tcPr>
            <w:tcW w:w="1335" w:type="dxa"/>
          </w:tcPr>
          <w:p w14:paraId="03A52E1C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398" w:type="dxa"/>
          </w:tcPr>
          <w:p w14:paraId="72E68F48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Search for typed information</w:t>
            </w:r>
          </w:p>
        </w:tc>
      </w:tr>
      <w:tr w:rsidR="008B0FD7" w:rsidRPr="00D1662C" w14:paraId="1A4E1958" w14:textId="77777777" w:rsidTr="004E014A">
        <w:trPr>
          <w:trHeight w:val="1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6" w:type="dxa"/>
            <w:vMerge/>
          </w:tcPr>
          <w:p w14:paraId="19461054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2FED2442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Reset</w:t>
            </w:r>
          </w:p>
        </w:tc>
        <w:tc>
          <w:tcPr>
            <w:tcW w:w="1335" w:type="dxa"/>
          </w:tcPr>
          <w:p w14:paraId="3794C53A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398" w:type="dxa"/>
          </w:tcPr>
          <w:p w14:paraId="615F2653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Clear Discover text field</w:t>
            </w:r>
          </w:p>
        </w:tc>
      </w:tr>
    </w:tbl>
    <w:p w14:paraId="412EFA9E" w14:textId="77777777" w:rsidR="008B0FD7" w:rsidRDefault="008B0FD7" w:rsidP="008B0FD7">
      <w:pPr>
        <w:pStyle w:val="KhngDncch"/>
        <w:ind w:left="720" w:firstLine="0"/>
        <w:rPr>
          <w:rFonts w:ascii="Arial" w:hAnsi="Arial" w:cs="Arial"/>
        </w:rPr>
      </w:pPr>
    </w:p>
    <w:p w14:paraId="42515B56" w14:textId="77777777" w:rsidR="008B0FD7" w:rsidRPr="00D1662C" w:rsidRDefault="008B0FD7" w:rsidP="008B0FD7">
      <w:pPr>
        <w:pStyle w:val="KhngDncch"/>
        <w:numPr>
          <w:ilvl w:val="0"/>
          <w:numId w:val="25"/>
        </w:numPr>
        <w:ind w:firstLine="0"/>
        <w:rPr>
          <w:rFonts w:ascii="Arial" w:hAnsi="Arial" w:cs="Arial"/>
        </w:rPr>
      </w:pPr>
      <w:r w:rsidRPr="00D1662C">
        <w:rPr>
          <w:rFonts w:ascii="Arial" w:hAnsi="Arial" w:cs="Arial"/>
        </w:rPr>
        <w:t>List of bike screen</w:t>
      </w:r>
    </w:p>
    <w:p w14:paraId="4629C736" w14:textId="77777777" w:rsidR="008B0FD7" w:rsidRPr="00D1662C" w:rsidRDefault="008B0FD7" w:rsidP="008B0FD7">
      <w:pPr>
        <w:pStyle w:val="KhngDncch"/>
        <w:ind w:left="720" w:firstLine="0"/>
        <w:rPr>
          <w:rFonts w:ascii="Arial" w:hAnsi="Arial" w:cs="Arial"/>
        </w:rPr>
      </w:pPr>
    </w:p>
    <w:tbl>
      <w:tblPr>
        <w:tblStyle w:val="BangThun1"/>
        <w:tblW w:w="10719" w:type="dxa"/>
        <w:jc w:val="center"/>
        <w:tblLook w:val="04A0" w:firstRow="1" w:lastRow="0" w:firstColumn="1" w:lastColumn="0" w:noHBand="0" w:noVBand="1"/>
      </w:tblPr>
      <w:tblGrid>
        <w:gridCol w:w="6843"/>
        <w:gridCol w:w="1049"/>
        <w:gridCol w:w="1323"/>
        <w:gridCol w:w="1504"/>
      </w:tblGrid>
      <w:tr w:rsidR="008B0FD7" w:rsidRPr="00D1662C" w14:paraId="2D3F3366" w14:textId="77777777" w:rsidTr="004E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</w:tcPr>
          <w:p w14:paraId="4BCC3BB5" w14:textId="340A3A3D" w:rsidR="008B0FD7" w:rsidRPr="00D1662C" w:rsidRDefault="008B0FD7" w:rsidP="004E014A">
            <w:pPr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Screen image</w:t>
            </w:r>
          </w:p>
        </w:tc>
        <w:tc>
          <w:tcPr>
            <w:tcW w:w="1049" w:type="dxa"/>
          </w:tcPr>
          <w:p w14:paraId="751B6777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Control</w:t>
            </w:r>
          </w:p>
        </w:tc>
        <w:tc>
          <w:tcPr>
            <w:tcW w:w="1323" w:type="dxa"/>
          </w:tcPr>
          <w:p w14:paraId="375D42D5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Operation</w:t>
            </w:r>
          </w:p>
        </w:tc>
        <w:tc>
          <w:tcPr>
            <w:tcW w:w="1504" w:type="dxa"/>
          </w:tcPr>
          <w:p w14:paraId="0FD9AFF0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Function</w:t>
            </w:r>
          </w:p>
        </w:tc>
      </w:tr>
      <w:tr w:rsidR="008B0FD7" w:rsidRPr="00D1662C" w14:paraId="1C5158C4" w14:textId="77777777" w:rsidTr="004E0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vMerge w:val="restart"/>
          </w:tcPr>
          <w:p w14:paraId="6CA3A625" w14:textId="79FDEC06" w:rsidR="008B0FD7" w:rsidRPr="00D1662C" w:rsidRDefault="003F2ED9" w:rsidP="004E014A">
            <w:pPr>
              <w:rPr>
                <w:rFonts w:ascii="Arial" w:hAnsi="Arial" w:cs="Arial"/>
                <w:b w:val="0"/>
                <w:bCs w:val="0"/>
                <w:noProof/>
              </w:rPr>
            </w:pPr>
            <w:r w:rsidRPr="00D1662C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 wp14:anchorId="1D5492F3" wp14:editId="509635FD">
                  <wp:extent cx="4107305" cy="2868804"/>
                  <wp:effectExtent l="0" t="0" r="7620" b="8255"/>
                  <wp:docPr id="20" name="Hình ảnh 20" descr="Ảnh có chứa bà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ình ảnh 20" descr="Ảnh có chứa bà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236" cy="288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9CE54" w14:textId="19B00E40" w:rsidR="008B0FD7" w:rsidRPr="00D1662C" w:rsidRDefault="008B0FD7" w:rsidP="004E01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27DD5425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Labels and text field</w:t>
            </w:r>
          </w:p>
        </w:tc>
        <w:tc>
          <w:tcPr>
            <w:tcW w:w="1323" w:type="dxa"/>
          </w:tcPr>
          <w:p w14:paraId="70F1CAEF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Initial</w:t>
            </w:r>
          </w:p>
        </w:tc>
        <w:tc>
          <w:tcPr>
            <w:tcW w:w="1504" w:type="dxa"/>
          </w:tcPr>
          <w:p w14:paraId="07031535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Display bikes information</w:t>
            </w:r>
          </w:p>
        </w:tc>
      </w:tr>
      <w:tr w:rsidR="008B0FD7" w:rsidRPr="00D1662C" w14:paraId="67A5A340" w14:textId="77777777" w:rsidTr="004E014A">
        <w:trPr>
          <w:trHeight w:val="1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vMerge/>
          </w:tcPr>
          <w:p w14:paraId="77C707C1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29816BEE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Back</w:t>
            </w:r>
          </w:p>
        </w:tc>
        <w:tc>
          <w:tcPr>
            <w:tcW w:w="1323" w:type="dxa"/>
          </w:tcPr>
          <w:p w14:paraId="651643D4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504" w:type="dxa"/>
          </w:tcPr>
          <w:p w14:paraId="223508F7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Pop-up to bike confirmation tab</w:t>
            </w:r>
          </w:p>
        </w:tc>
      </w:tr>
      <w:tr w:rsidR="008B0FD7" w:rsidRPr="00D1662C" w14:paraId="63336204" w14:textId="77777777" w:rsidTr="004E0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vMerge/>
          </w:tcPr>
          <w:p w14:paraId="5874BEF1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11CE0496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Go</w:t>
            </w:r>
          </w:p>
        </w:tc>
        <w:tc>
          <w:tcPr>
            <w:tcW w:w="1323" w:type="dxa"/>
          </w:tcPr>
          <w:p w14:paraId="2792AA96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504" w:type="dxa"/>
          </w:tcPr>
          <w:p w14:paraId="40A709E5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Search for typed information</w:t>
            </w:r>
          </w:p>
        </w:tc>
      </w:tr>
      <w:tr w:rsidR="008B0FD7" w:rsidRPr="00D1662C" w14:paraId="44FDACE8" w14:textId="77777777" w:rsidTr="004E014A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vMerge/>
          </w:tcPr>
          <w:p w14:paraId="45442CC3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63761199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Reset</w:t>
            </w:r>
          </w:p>
        </w:tc>
        <w:tc>
          <w:tcPr>
            <w:tcW w:w="1323" w:type="dxa"/>
          </w:tcPr>
          <w:p w14:paraId="438E15D7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504" w:type="dxa"/>
          </w:tcPr>
          <w:p w14:paraId="3CE8AB3A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Clear Discover text field</w:t>
            </w:r>
          </w:p>
        </w:tc>
      </w:tr>
    </w:tbl>
    <w:p w14:paraId="52DF1C24" w14:textId="77777777" w:rsidR="008B0FD7" w:rsidRPr="00D1662C" w:rsidRDefault="008B0FD7" w:rsidP="008B0FD7">
      <w:pPr>
        <w:pStyle w:val="KhngDncch"/>
        <w:ind w:left="0" w:firstLine="0"/>
        <w:rPr>
          <w:rFonts w:ascii="Arial" w:hAnsi="Arial" w:cs="Arial"/>
        </w:rPr>
      </w:pPr>
    </w:p>
    <w:p w14:paraId="54478571" w14:textId="77777777" w:rsidR="008B0FD7" w:rsidRPr="00D1662C" w:rsidRDefault="008B0FD7" w:rsidP="008B0FD7">
      <w:pPr>
        <w:pStyle w:val="KhngDncch"/>
        <w:ind w:left="720" w:firstLine="0"/>
        <w:rPr>
          <w:rFonts w:ascii="Arial" w:hAnsi="Arial" w:cs="Arial"/>
        </w:rPr>
      </w:pPr>
    </w:p>
    <w:p w14:paraId="56D71D43" w14:textId="77777777" w:rsidR="008B0FD7" w:rsidRPr="00D1662C" w:rsidRDefault="008B0FD7" w:rsidP="008B0FD7">
      <w:pPr>
        <w:pStyle w:val="KhngDncch"/>
        <w:numPr>
          <w:ilvl w:val="0"/>
          <w:numId w:val="25"/>
        </w:numPr>
        <w:ind w:firstLine="0"/>
        <w:rPr>
          <w:rFonts w:ascii="Arial" w:hAnsi="Arial" w:cs="Arial"/>
        </w:rPr>
      </w:pPr>
      <w:r w:rsidRPr="00D1662C">
        <w:rPr>
          <w:rFonts w:ascii="Arial" w:hAnsi="Arial" w:cs="Arial"/>
        </w:rPr>
        <w:t>Bike’s information pop-up</w:t>
      </w:r>
    </w:p>
    <w:p w14:paraId="158A6BAF" w14:textId="77777777" w:rsidR="008B0FD7" w:rsidRPr="00D1662C" w:rsidRDefault="008B0FD7" w:rsidP="008B0FD7">
      <w:pPr>
        <w:pStyle w:val="KhngDncch"/>
        <w:ind w:left="720" w:firstLine="0"/>
        <w:rPr>
          <w:rFonts w:ascii="Arial" w:hAnsi="Arial" w:cs="Arial"/>
        </w:rPr>
      </w:pPr>
    </w:p>
    <w:tbl>
      <w:tblPr>
        <w:tblStyle w:val="BangThun1"/>
        <w:tblW w:w="10649" w:type="dxa"/>
        <w:jc w:val="center"/>
        <w:tblLook w:val="04A0" w:firstRow="1" w:lastRow="0" w:firstColumn="1" w:lastColumn="0" w:noHBand="0" w:noVBand="1"/>
      </w:tblPr>
      <w:tblGrid>
        <w:gridCol w:w="6964"/>
        <w:gridCol w:w="999"/>
        <w:gridCol w:w="1257"/>
        <w:gridCol w:w="1429"/>
      </w:tblGrid>
      <w:tr w:rsidR="008B0FD7" w:rsidRPr="00D1662C" w14:paraId="203E005B" w14:textId="77777777" w:rsidTr="004E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</w:tcPr>
          <w:p w14:paraId="7A51D1F7" w14:textId="77777777" w:rsidR="008B0FD7" w:rsidRPr="00D1662C" w:rsidRDefault="008B0FD7" w:rsidP="004E014A">
            <w:pPr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Screen image</w:t>
            </w:r>
          </w:p>
        </w:tc>
        <w:tc>
          <w:tcPr>
            <w:tcW w:w="997" w:type="dxa"/>
          </w:tcPr>
          <w:p w14:paraId="2FF0F62E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Control</w:t>
            </w:r>
          </w:p>
        </w:tc>
        <w:tc>
          <w:tcPr>
            <w:tcW w:w="1257" w:type="dxa"/>
          </w:tcPr>
          <w:p w14:paraId="4A210985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Operation</w:t>
            </w:r>
          </w:p>
        </w:tc>
        <w:tc>
          <w:tcPr>
            <w:tcW w:w="1429" w:type="dxa"/>
          </w:tcPr>
          <w:p w14:paraId="7076FFBE" w14:textId="77777777" w:rsidR="008B0FD7" w:rsidRPr="00D1662C" w:rsidRDefault="008B0FD7" w:rsidP="004E0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Function</w:t>
            </w:r>
          </w:p>
        </w:tc>
      </w:tr>
      <w:tr w:rsidR="008B0FD7" w:rsidRPr="00D1662C" w14:paraId="077A5D41" w14:textId="77777777" w:rsidTr="004E0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Merge w:val="restart"/>
          </w:tcPr>
          <w:p w14:paraId="05A05EEE" w14:textId="77777777" w:rsidR="008B0FD7" w:rsidRPr="00D1662C" w:rsidRDefault="008B0FD7" w:rsidP="004E014A">
            <w:pPr>
              <w:rPr>
                <w:rFonts w:ascii="Arial" w:hAnsi="Arial" w:cs="Arial"/>
                <w:b w:val="0"/>
                <w:bCs w:val="0"/>
                <w:noProof/>
              </w:rPr>
            </w:pPr>
          </w:p>
          <w:p w14:paraId="746688F4" w14:textId="77777777" w:rsidR="008B0FD7" w:rsidRPr="00D1662C" w:rsidRDefault="008B0FD7" w:rsidP="004E014A">
            <w:pPr>
              <w:jc w:val="center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 wp14:anchorId="0D14AFF5" wp14:editId="6DAEF5E9">
                  <wp:extent cx="3506227" cy="1483360"/>
                  <wp:effectExtent l="0" t="0" r="0" b="2540"/>
                  <wp:docPr id="22" name="Hình ảnh 22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Hình ảnh 22" descr="Ảnh có chứa văn bả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0" t="4809" r="2435"/>
                          <a:stretch/>
                        </pic:blipFill>
                        <pic:spPr bwMode="auto">
                          <a:xfrm>
                            <a:off x="0" y="0"/>
                            <a:ext cx="3507662" cy="148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14:paraId="1CA0F732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Confirm Button</w:t>
            </w:r>
          </w:p>
        </w:tc>
        <w:tc>
          <w:tcPr>
            <w:tcW w:w="1257" w:type="dxa"/>
          </w:tcPr>
          <w:p w14:paraId="66380B0F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429" w:type="dxa"/>
          </w:tcPr>
          <w:p w14:paraId="0F0D2CBF" w14:textId="77777777" w:rsidR="008B0FD7" w:rsidRPr="00D1662C" w:rsidRDefault="008B0FD7" w:rsidP="004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Display renting information screen</w:t>
            </w:r>
          </w:p>
        </w:tc>
      </w:tr>
      <w:tr w:rsidR="008B0FD7" w:rsidRPr="00D1662C" w14:paraId="0DAFDB88" w14:textId="77777777" w:rsidTr="004E014A">
        <w:trPr>
          <w:trHeight w:val="19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Merge/>
          </w:tcPr>
          <w:p w14:paraId="7C582D20" w14:textId="77777777" w:rsidR="008B0FD7" w:rsidRPr="00D1662C" w:rsidRDefault="008B0FD7" w:rsidP="004E014A">
            <w:pPr>
              <w:rPr>
                <w:rFonts w:ascii="Arial" w:hAnsi="Arial" w:cs="Arial"/>
              </w:rPr>
            </w:pPr>
          </w:p>
        </w:tc>
        <w:tc>
          <w:tcPr>
            <w:tcW w:w="997" w:type="dxa"/>
          </w:tcPr>
          <w:p w14:paraId="5DC80C66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Cancel Button</w:t>
            </w:r>
          </w:p>
        </w:tc>
        <w:tc>
          <w:tcPr>
            <w:tcW w:w="1257" w:type="dxa"/>
          </w:tcPr>
          <w:p w14:paraId="5E9094EC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Click</w:t>
            </w:r>
          </w:p>
        </w:tc>
        <w:tc>
          <w:tcPr>
            <w:tcW w:w="1429" w:type="dxa"/>
          </w:tcPr>
          <w:p w14:paraId="6BAE02D7" w14:textId="77777777" w:rsidR="008B0FD7" w:rsidRPr="00D1662C" w:rsidRDefault="008B0FD7" w:rsidP="004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62C">
              <w:rPr>
                <w:rFonts w:ascii="Arial" w:hAnsi="Arial" w:cs="Arial"/>
              </w:rPr>
              <w:t>Close the pop-up</w:t>
            </w:r>
          </w:p>
        </w:tc>
      </w:tr>
    </w:tbl>
    <w:p w14:paraId="6C6044CC" w14:textId="77777777" w:rsidR="0098489F" w:rsidRPr="0098489F" w:rsidRDefault="0098489F" w:rsidP="0098489F">
      <w:pPr>
        <w:spacing w:after="0" w:line="259" w:lineRule="auto"/>
      </w:pPr>
    </w:p>
    <w:p w14:paraId="443C4018" w14:textId="77777777" w:rsidR="00D01F34" w:rsidRDefault="00D01F3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Apply principle SOLID and pattern</w:t>
      </w:r>
    </w:p>
    <w:p w14:paraId="5673A778" w14:textId="77777777" w:rsidR="0098489F" w:rsidRDefault="0094520D" w:rsidP="0094520D">
      <w:pPr>
        <w:pStyle w:val="oancuaDanhsac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Principle SOLID</w:t>
      </w:r>
    </w:p>
    <w:p w14:paraId="2DEC7CC3" w14:textId="43686836" w:rsidR="0094520D" w:rsidRDefault="0094520D" w:rsidP="0094520D">
      <w:pPr>
        <w:pStyle w:val="oancuaDanhsach"/>
        <w:numPr>
          <w:ilvl w:val="0"/>
          <w:numId w:val="28"/>
        </w:numPr>
        <w:rPr>
          <w:sz w:val="24"/>
          <w:szCs w:val="24"/>
        </w:rPr>
      </w:pPr>
      <w:r w:rsidRPr="0094520D">
        <w:rPr>
          <w:sz w:val="24"/>
          <w:szCs w:val="24"/>
        </w:rPr>
        <w:t>Single-</w:t>
      </w:r>
      <w:proofErr w:type="spellStart"/>
      <w:r w:rsidRPr="0094520D">
        <w:rPr>
          <w:sz w:val="24"/>
          <w:szCs w:val="24"/>
        </w:rPr>
        <w:t>responsiblity</w:t>
      </w:r>
      <w:proofErr w:type="spellEnd"/>
      <w:r w:rsidRPr="0094520D">
        <w:rPr>
          <w:sz w:val="24"/>
          <w:szCs w:val="24"/>
        </w:rPr>
        <w:t xml:space="preserve"> principle</w:t>
      </w:r>
      <w:r>
        <w:rPr>
          <w:sz w:val="24"/>
          <w:szCs w:val="24"/>
        </w:rPr>
        <w:t xml:space="preserve">: each class has only one responsibility, such as: </w:t>
      </w:r>
      <w:proofErr w:type="spellStart"/>
      <w:r w:rsidR="008B0FD7">
        <w:rPr>
          <w:sz w:val="24"/>
          <w:szCs w:val="24"/>
        </w:rPr>
        <w:t>station</w:t>
      </w:r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to connect, interact with database</w:t>
      </w:r>
      <w:r w:rsidR="008B0FD7">
        <w:rPr>
          <w:sz w:val="24"/>
          <w:szCs w:val="24"/>
        </w:rPr>
        <w:t xml:space="preserve"> </w:t>
      </w:r>
      <w:r>
        <w:rPr>
          <w:sz w:val="24"/>
          <w:szCs w:val="24"/>
        </w:rPr>
        <w:t>(insert, update, get data, delete),</w:t>
      </w:r>
      <w:r w:rsidR="008B0FD7">
        <w:rPr>
          <w:sz w:val="24"/>
          <w:szCs w:val="24"/>
        </w:rPr>
        <w:t xml:space="preserve"> Station</w:t>
      </w:r>
      <w:r>
        <w:rPr>
          <w:sz w:val="24"/>
          <w:szCs w:val="24"/>
        </w:rPr>
        <w:t xml:space="preserve"> model for hold data.</w:t>
      </w:r>
    </w:p>
    <w:p w14:paraId="647B1A55" w14:textId="77777777" w:rsidR="0094520D" w:rsidRDefault="0094520D" w:rsidP="0094520D">
      <w:pPr>
        <w:pStyle w:val="oancuaDanhsach"/>
        <w:numPr>
          <w:ilvl w:val="0"/>
          <w:numId w:val="28"/>
        </w:numPr>
        <w:rPr>
          <w:sz w:val="24"/>
          <w:szCs w:val="24"/>
        </w:rPr>
      </w:pPr>
      <w:r w:rsidRPr="0094520D">
        <w:rPr>
          <w:sz w:val="24"/>
          <w:szCs w:val="24"/>
        </w:rPr>
        <w:lastRenderedPageBreak/>
        <w:t>Open-closed principle</w:t>
      </w:r>
      <w:r>
        <w:rPr>
          <w:sz w:val="24"/>
          <w:szCs w:val="24"/>
        </w:rPr>
        <w:t xml:space="preserve">: we have class </w:t>
      </w:r>
      <w:proofErr w:type="spellStart"/>
      <w:r>
        <w:rPr>
          <w:sz w:val="24"/>
          <w:szCs w:val="24"/>
        </w:rPr>
        <w:t>BaseApi</w:t>
      </w:r>
      <w:proofErr w:type="spellEnd"/>
      <w:r>
        <w:rPr>
          <w:sz w:val="24"/>
          <w:szCs w:val="24"/>
        </w:rPr>
        <w:t xml:space="preserve">, if in the future, there is new object want to connect database, it will create a new class inherit </w:t>
      </w:r>
      <w:proofErr w:type="spellStart"/>
      <w:r>
        <w:rPr>
          <w:sz w:val="24"/>
          <w:szCs w:val="24"/>
        </w:rPr>
        <w:t>BaseApi</w:t>
      </w:r>
      <w:proofErr w:type="spellEnd"/>
      <w:r>
        <w:rPr>
          <w:sz w:val="24"/>
          <w:szCs w:val="24"/>
        </w:rPr>
        <w:t>. Therefor, it will be open to add new feature in new class and close for</w:t>
      </w:r>
      <w:r w:rsidR="006C49F0">
        <w:rPr>
          <w:sz w:val="24"/>
          <w:szCs w:val="24"/>
        </w:rPr>
        <w:t xml:space="preserve"> modify </w:t>
      </w:r>
      <w:proofErr w:type="spellStart"/>
      <w:r w:rsidR="006C49F0">
        <w:rPr>
          <w:sz w:val="24"/>
          <w:szCs w:val="24"/>
        </w:rPr>
        <w:t>BaseApi</w:t>
      </w:r>
      <w:proofErr w:type="spellEnd"/>
      <w:r w:rsidR="006C49F0">
        <w:rPr>
          <w:sz w:val="24"/>
          <w:szCs w:val="24"/>
        </w:rPr>
        <w:t>.</w:t>
      </w:r>
    </w:p>
    <w:p w14:paraId="61AE1262" w14:textId="77777777" w:rsidR="006C49F0" w:rsidRDefault="006C49F0" w:rsidP="006C49F0">
      <w:pPr>
        <w:pStyle w:val="oancuaDanhsach"/>
        <w:numPr>
          <w:ilvl w:val="0"/>
          <w:numId w:val="28"/>
        </w:numPr>
        <w:rPr>
          <w:sz w:val="24"/>
          <w:szCs w:val="24"/>
        </w:rPr>
      </w:pPr>
      <w:proofErr w:type="spellStart"/>
      <w:r w:rsidRPr="006C49F0">
        <w:rPr>
          <w:sz w:val="24"/>
          <w:szCs w:val="24"/>
        </w:rPr>
        <w:t>Liskov</w:t>
      </w:r>
      <w:proofErr w:type="spellEnd"/>
      <w:r w:rsidRPr="006C49F0">
        <w:rPr>
          <w:sz w:val="24"/>
          <w:szCs w:val="24"/>
        </w:rPr>
        <w:t xml:space="preserve"> substitution principle</w:t>
      </w:r>
    </w:p>
    <w:p w14:paraId="6E041BD4" w14:textId="77777777" w:rsidR="006C49F0" w:rsidRDefault="006C49F0" w:rsidP="006C49F0">
      <w:pPr>
        <w:pStyle w:val="oancuaDanhsach"/>
        <w:numPr>
          <w:ilvl w:val="0"/>
          <w:numId w:val="28"/>
        </w:numPr>
        <w:rPr>
          <w:sz w:val="24"/>
          <w:szCs w:val="24"/>
        </w:rPr>
      </w:pPr>
      <w:r w:rsidRPr="006C49F0">
        <w:rPr>
          <w:sz w:val="24"/>
          <w:szCs w:val="24"/>
        </w:rPr>
        <w:t>Interface segregation principle</w:t>
      </w:r>
    </w:p>
    <w:p w14:paraId="2EAC993D" w14:textId="77777777" w:rsidR="006C49F0" w:rsidRDefault="006C49F0" w:rsidP="006C49F0">
      <w:pPr>
        <w:pStyle w:val="oancuaDanhsach"/>
        <w:numPr>
          <w:ilvl w:val="0"/>
          <w:numId w:val="28"/>
        </w:numPr>
        <w:rPr>
          <w:sz w:val="24"/>
          <w:szCs w:val="24"/>
        </w:rPr>
      </w:pPr>
      <w:r w:rsidRPr="006C49F0">
        <w:rPr>
          <w:sz w:val="24"/>
          <w:szCs w:val="24"/>
        </w:rPr>
        <w:t>Dependency Inversion Principle</w:t>
      </w:r>
    </w:p>
    <w:p w14:paraId="2E7F9181" w14:textId="77777777" w:rsidR="006C49F0" w:rsidRDefault="006C49F0" w:rsidP="006C49F0">
      <w:pPr>
        <w:pStyle w:val="oancuaDanhsach"/>
        <w:ind w:left="2160"/>
        <w:rPr>
          <w:sz w:val="24"/>
          <w:szCs w:val="24"/>
        </w:rPr>
      </w:pPr>
      <w:r>
        <w:rPr>
          <w:sz w:val="24"/>
          <w:szCs w:val="24"/>
        </w:rPr>
        <w:t>We using interface between subsystem and application. Each subsystem has own interface corresponding.</w:t>
      </w:r>
    </w:p>
    <w:p w14:paraId="6EFDBB41" w14:textId="77777777" w:rsidR="00515CE8" w:rsidRDefault="0094520D" w:rsidP="0094520D">
      <w:pPr>
        <w:pStyle w:val="oancuaDanhsac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Pattern: </w:t>
      </w:r>
    </w:p>
    <w:p w14:paraId="1705B210" w14:textId="77777777" w:rsidR="006C49F0" w:rsidRPr="002D5969" w:rsidRDefault="0094520D" w:rsidP="002D5969">
      <w:pPr>
        <w:pStyle w:val="oancuaDanhsac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MVC</w:t>
      </w:r>
      <w:r w:rsidR="002D5969">
        <w:rPr>
          <w:sz w:val="24"/>
          <w:szCs w:val="24"/>
        </w:rPr>
        <w:t xml:space="preserve">: </w:t>
      </w:r>
      <w:r w:rsidR="006C49F0" w:rsidRPr="002D5969">
        <w:rPr>
          <w:sz w:val="24"/>
          <w:szCs w:val="24"/>
        </w:rPr>
        <w:t xml:space="preserve">For example: we have bill screen, </w:t>
      </w:r>
      <w:proofErr w:type="spellStart"/>
      <w:r w:rsidR="006C49F0" w:rsidRPr="002D5969">
        <w:rPr>
          <w:sz w:val="24"/>
          <w:szCs w:val="24"/>
        </w:rPr>
        <w:t>billController</w:t>
      </w:r>
      <w:proofErr w:type="spellEnd"/>
      <w:r w:rsidR="006C49F0" w:rsidRPr="002D5969">
        <w:rPr>
          <w:sz w:val="24"/>
          <w:szCs w:val="24"/>
        </w:rPr>
        <w:t xml:space="preserve">, and </w:t>
      </w:r>
      <w:proofErr w:type="spellStart"/>
      <w:r w:rsidR="006C49F0" w:rsidRPr="002D5969">
        <w:rPr>
          <w:sz w:val="24"/>
          <w:szCs w:val="24"/>
        </w:rPr>
        <w:t>billModel</w:t>
      </w:r>
      <w:proofErr w:type="spellEnd"/>
      <w:r w:rsidR="006C49F0" w:rsidRPr="002D5969">
        <w:rPr>
          <w:sz w:val="24"/>
          <w:szCs w:val="24"/>
        </w:rPr>
        <w:t>.</w:t>
      </w:r>
    </w:p>
    <w:p w14:paraId="508CD69E" w14:textId="77777777" w:rsidR="00515CE8" w:rsidRDefault="00515CE8" w:rsidP="00515CE8">
      <w:pPr>
        <w:pStyle w:val="oancuaDanhsac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  <w:r w:rsidR="002D5969">
        <w:rPr>
          <w:sz w:val="24"/>
          <w:szCs w:val="24"/>
        </w:rPr>
        <w:t xml:space="preserve">: </w:t>
      </w:r>
      <w:proofErr w:type="spellStart"/>
      <w:r w:rsidR="002D5969">
        <w:rPr>
          <w:sz w:val="24"/>
          <w:szCs w:val="24"/>
        </w:rPr>
        <w:t>init</w:t>
      </w:r>
      <w:proofErr w:type="spellEnd"/>
      <w:r w:rsidR="002D5969">
        <w:rPr>
          <w:sz w:val="24"/>
          <w:szCs w:val="24"/>
        </w:rPr>
        <w:t xml:space="preserve"> </w:t>
      </w:r>
      <w:proofErr w:type="spellStart"/>
      <w:r w:rsidR="002D5969">
        <w:rPr>
          <w:sz w:val="24"/>
          <w:szCs w:val="24"/>
        </w:rPr>
        <w:t>api</w:t>
      </w:r>
      <w:proofErr w:type="spellEnd"/>
    </w:p>
    <w:p w14:paraId="46125E30" w14:textId="77777777" w:rsidR="00515CE8" w:rsidRDefault="00515CE8" w:rsidP="00515CE8">
      <w:pPr>
        <w:pStyle w:val="oancuaDanhsac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Strategy pattern</w:t>
      </w:r>
    </w:p>
    <w:p w14:paraId="49B43BC4" w14:textId="77777777" w:rsidR="00515CE8" w:rsidRPr="0094520D" w:rsidRDefault="00515CE8" w:rsidP="006C49F0">
      <w:pPr>
        <w:pStyle w:val="oancuaDanhsach"/>
        <w:ind w:left="1440"/>
        <w:rPr>
          <w:sz w:val="24"/>
          <w:szCs w:val="24"/>
        </w:rPr>
      </w:pPr>
    </w:p>
    <w:p w14:paraId="2265B05C" w14:textId="77777777" w:rsidR="00D01F34" w:rsidRDefault="00D01F3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Detail design</w:t>
      </w:r>
    </w:p>
    <w:p w14:paraId="322B9150" w14:textId="1DACD2A9" w:rsidR="0098489F" w:rsidRDefault="00264FBC" w:rsidP="0098489F">
      <w:pPr>
        <w:pStyle w:val="oancuaDanhsach"/>
        <w:rPr>
          <w:sz w:val="24"/>
          <w:szCs w:val="24"/>
        </w:rPr>
      </w:pPr>
      <w:r w:rsidRPr="00264FBC">
        <w:rPr>
          <w:sz w:val="24"/>
          <w:szCs w:val="24"/>
        </w:rPr>
        <w:t xml:space="preserve">Sequence diagram: </w:t>
      </w:r>
      <w:r w:rsidR="008B0FD7">
        <w:rPr>
          <w:sz w:val="24"/>
          <w:szCs w:val="24"/>
        </w:rPr>
        <w:t>display station list and bike list</w:t>
      </w:r>
    </w:p>
    <w:p w14:paraId="0A8C4EA4" w14:textId="00A97B43" w:rsidR="0094520D" w:rsidRDefault="008B0FD7" w:rsidP="0098489F">
      <w:pPr>
        <w:pStyle w:val="oancuaDanhsac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A6939" wp14:editId="29BE5079">
            <wp:extent cx="5486400" cy="4563745"/>
            <wp:effectExtent l="0" t="0" r="0" b="825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9DCE" w14:textId="77777777" w:rsidR="0094520D" w:rsidRDefault="0094520D" w:rsidP="0098489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diagram: </w:t>
      </w:r>
    </w:p>
    <w:p w14:paraId="0FFFB278" w14:textId="2B6545DF" w:rsidR="0094520D" w:rsidRDefault="00644C1B" w:rsidP="0098489F">
      <w:pPr>
        <w:pStyle w:val="oancuaDanhsac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65819" wp14:editId="2AEE9EF1">
            <wp:extent cx="5486400" cy="488505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5C5" w14:textId="77777777" w:rsidR="003A0FF4" w:rsidRDefault="003A0FF4" w:rsidP="0098489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Detail design subsystem</w:t>
      </w:r>
    </w:p>
    <w:p w14:paraId="26DD5EE7" w14:textId="24930F2C" w:rsidR="003A0FF4" w:rsidRPr="00264FBC" w:rsidRDefault="00644C1B" w:rsidP="0098489F">
      <w:pPr>
        <w:pStyle w:val="oancuaDanhsac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B9C1FC" wp14:editId="6B4FD9DE">
            <wp:extent cx="5486400" cy="230632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92D2" w14:textId="77777777" w:rsidR="00D01F34" w:rsidRDefault="00D01F34" w:rsidP="003A0FF4">
      <w:pPr>
        <w:pStyle w:val="oancuaDanhsac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Unit test</w:t>
      </w:r>
    </w:p>
    <w:p w14:paraId="19A34008" w14:textId="67304D61" w:rsidR="0098489F" w:rsidRPr="0098489F" w:rsidRDefault="0098489F" w:rsidP="0098489F">
      <w:pPr>
        <w:pStyle w:val="oancuaDanhsach"/>
        <w:rPr>
          <w:sz w:val="24"/>
          <w:szCs w:val="24"/>
        </w:rPr>
      </w:pPr>
      <w:r w:rsidRPr="0098489F">
        <w:rPr>
          <w:sz w:val="24"/>
          <w:szCs w:val="24"/>
        </w:rPr>
        <w:t>In Test_Usecase_</w:t>
      </w:r>
      <w:r w:rsidR="00644C1B">
        <w:rPr>
          <w:sz w:val="24"/>
          <w:szCs w:val="24"/>
        </w:rPr>
        <w:t>SeeStationlist</w:t>
      </w:r>
      <w:r w:rsidRPr="0098489F">
        <w:rPr>
          <w:sz w:val="24"/>
          <w:szCs w:val="24"/>
        </w:rPr>
        <w:t>.doc file</w:t>
      </w:r>
    </w:p>
    <w:sectPr w:rsidR="0098489F" w:rsidRPr="0098489F">
      <w:footerReference w:type="default" r:id="rId1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6FAE" w14:textId="77777777" w:rsidR="00A35777" w:rsidRDefault="00A35777">
      <w:pPr>
        <w:spacing w:before="0" w:after="0" w:line="240" w:lineRule="auto"/>
      </w:pPr>
      <w:r>
        <w:separator/>
      </w:r>
    </w:p>
  </w:endnote>
  <w:endnote w:type="continuationSeparator" w:id="0">
    <w:p w14:paraId="74E613F8" w14:textId="77777777" w:rsidR="00A35777" w:rsidRDefault="00A35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B6E6" w14:textId="77777777" w:rsidR="001638F6" w:rsidRDefault="00844483">
    <w:pPr>
      <w:pStyle w:val="Chntrang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D59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C085" w14:textId="77777777" w:rsidR="00A35777" w:rsidRDefault="00A35777">
      <w:pPr>
        <w:spacing w:before="0" w:after="0" w:line="240" w:lineRule="auto"/>
      </w:pPr>
      <w:r>
        <w:separator/>
      </w:r>
    </w:p>
  </w:footnote>
  <w:footnote w:type="continuationSeparator" w:id="0">
    <w:p w14:paraId="51D7EF9C" w14:textId="77777777" w:rsidR="00A35777" w:rsidRDefault="00A35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40B5AA5"/>
    <w:multiLevelType w:val="hybridMultilevel"/>
    <w:tmpl w:val="EA9C0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5C2C92"/>
    <w:multiLevelType w:val="hybridMultilevel"/>
    <w:tmpl w:val="4BE86C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114CC"/>
    <w:multiLevelType w:val="hybridMultilevel"/>
    <w:tmpl w:val="BFA0F92C"/>
    <w:lvl w:ilvl="0" w:tplc="082A7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E642C"/>
    <w:multiLevelType w:val="hybridMultilevel"/>
    <w:tmpl w:val="92E2796A"/>
    <w:lvl w:ilvl="0" w:tplc="352AFA2E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1286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DAC58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7A2C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EC49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8A68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3A2D9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FEC1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BC9E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4062580"/>
    <w:multiLevelType w:val="multilevel"/>
    <w:tmpl w:val="9E9EBF22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41C2E"/>
    <w:multiLevelType w:val="multilevel"/>
    <w:tmpl w:val="7F7E9C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0961F11"/>
    <w:multiLevelType w:val="hybridMultilevel"/>
    <w:tmpl w:val="7B168B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F1218"/>
    <w:multiLevelType w:val="hybridMultilevel"/>
    <w:tmpl w:val="744CF0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4F56A6"/>
    <w:multiLevelType w:val="hybridMultilevel"/>
    <w:tmpl w:val="C624E746"/>
    <w:lvl w:ilvl="0" w:tplc="04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D210E28"/>
    <w:multiLevelType w:val="hybridMultilevel"/>
    <w:tmpl w:val="9392E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3152F25"/>
    <w:multiLevelType w:val="hybridMultilevel"/>
    <w:tmpl w:val="D5A25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0919D6"/>
    <w:multiLevelType w:val="hybridMultilevel"/>
    <w:tmpl w:val="9392E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5"/>
  </w:num>
  <w:num w:numId="8">
    <w:abstractNumId w:val="11"/>
  </w:num>
  <w:num w:numId="9">
    <w:abstractNumId w:val="19"/>
  </w:num>
  <w:num w:numId="10">
    <w:abstractNumId w:val="16"/>
  </w:num>
  <w:num w:numId="11">
    <w:abstractNumId w:val="25"/>
  </w:num>
  <w:num w:numId="12">
    <w:abstractNumId w:val="2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7"/>
  </w:num>
  <w:num w:numId="23">
    <w:abstractNumId w:val="18"/>
  </w:num>
  <w:num w:numId="24">
    <w:abstractNumId w:val="22"/>
  </w:num>
  <w:num w:numId="25">
    <w:abstractNumId w:val="14"/>
  </w:num>
  <w:num w:numId="26">
    <w:abstractNumId w:val="13"/>
  </w:num>
  <w:num w:numId="27">
    <w:abstractNumId w:val="21"/>
  </w:num>
  <w:num w:numId="28">
    <w:abstractNumId w:val="26"/>
  </w:num>
  <w:num w:numId="29">
    <w:abstractNumId w:val="10"/>
  </w:num>
  <w:num w:numId="30">
    <w:abstractNumId w:val="23"/>
  </w:num>
  <w:num w:numId="31">
    <w:abstractNumId w:val="2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F34"/>
    <w:rsid w:val="000102E6"/>
    <w:rsid w:val="000748AA"/>
    <w:rsid w:val="001638F6"/>
    <w:rsid w:val="0019191B"/>
    <w:rsid w:val="001A2000"/>
    <w:rsid w:val="00264FBC"/>
    <w:rsid w:val="002933CB"/>
    <w:rsid w:val="002D5969"/>
    <w:rsid w:val="003209D6"/>
    <w:rsid w:val="00334A73"/>
    <w:rsid w:val="003422FF"/>
    <w:rsid w:val="003A0FF4"/>
    <w:rsid w:val="003C546B"/>
    <w:rsid w:val="003F2ED9"/>
    <w:rsid w:val="0048533F"/>
    <w:rsid w:val="004952C4"/>
    <w:rsid w:val="00515CE8"/>
    <w:rsid w:val="00537C9F"/>
    <w:rsid w:val="005A1C5A"/>
    <w:rsid w:val="00644C1B"/>
    <w:rsid w:val="00690EFD"/>
    <w:rsid w:val="006C49F0"/>
    <w:rsid w:val="007021DE"/>
    <w:rsid w:val="00732607"/>
    <w:rsid w:val="00844483"/>
    <w:rsid w:val="00845DC5"/>
    <w:rsid w:val="008B0FD7"/>
    <w:rsid w:val="00934F1C"/>
    <w:rsid w:val="0094520D"/>
    <w:rsid w:val="0098489F"/>
    <w:rsid w:val="009D2231"/>
    <w:rsid w:val="00A122DB"/>
    <w:rsid w:val="00A35777"/>
    <w:rsid w:val="00AD165F"/>
    <w:rsid w:val="00B47B7A"/>
    <w:rsid w:val="00B646B8"/>
    <w:rsid w:val="00C80BD4"/>
    <w:rsid w:val="00CF3A42"/>
    <w:rsid w:val="00D01F34"/>
    <w:rsid w:val="00D5413C"/>
    <w:rsid w:val="00D85945"/>
    <w:rsid w:val="00DC07A3"/>
    <w:rsid w:val="00E11B8A"/>
    <w:rsid w:val="00F677F9"/>
    <w:rsid w:val="00F84FC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1DA819"/>
  <w15:chartTrackingRefBased/>
  <w15:docId w15:val="{BFB4C08A-274F-4D2E-A784-AE28DA1E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1504"/>
  </w:style>
  <w:style w:type="paragraph" w:styleId="u1">
    <w:name w:val="heading 1"/>
    <w:basedOn w:val="Binhthng"/>
    <w:next w:val="Binhthng"/>
    <w:link w:val="u1Char"/>
    <w:uiPriority w:val="9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u3">
    <w:name w:val="heading 3"/>
    <w:basedOn w:val="Binhthng"/>
    <w:next w:val="Binhthng"/>
    <w:link w:val="u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u5">
    <w:name w:val="heading 5"/>
    <w:basedOn w:val="Binhthng"/>
    <w:next w:val="Binhthng"/>
    <w:link w:val="u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u6">
    <w:name w:val="heading 6"/>
    <w:basedOn w:val="Binhthng"/>
    <w:next w:val="Binhthng"/>
    <w:link w:val="u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u8">
    <w:name w:val="heading 8"/>
    <w:basedOn w:val="Binhthng"/>
    <w:next w:val="Binhthng"/>
    <w:link w:val="u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TnnMausang">
    <w:name w:val="Light Shading"/>
    <w:basedOn w:val="BangThngthng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Binhthng"/>
    <w:uiPriority w:val="4"/>
    <w:qFormat/>
    <w:pPr>
      <w:spacing w:before="360" w:after="0"/>
      <w:contextualSpacing/>
      <w:jc w:val="center"/>
    </w:pPr>
  </w:style>
  <w:style w:type="character" w:customStyle="1" w:styleId="u1Char">
    <w:name w:val="Đầu đề 1 Char"/>
    <w:basedOn w:val="Phngmcinhcuaoanvn"/>
    <w:link w:val="u1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u2Char">
    <w:name w:val="Đầu đề 2 Char"/>
    <w:basedOn w:val="Phngmcinhcuaoanvn"/>
    <w:link w:val="u2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u3Char">
    <w:name w:val="Đầu đề 3 Char"/>
    <w:basedOn w:val="Phngmcinhcuaoanvn"/>
    <w:link w:val="u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u6Char">
    <w:name w:val="Đầu đề 6 Char"/>
    <w:basedOn w:val="Phngmcinhcuaoanvn"/>
    <w:link w:val="u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Duudong">
    <w:name w:val="List Bullet"/>
    <w:basedOn w:val="Binhthng"/>
    <w:uiPriority w:val="7"/>
    <w:unhideWhenUsed/>
    <w:qFormat/>
    <w:pPr>
      <w:numPr>
        <w:numId w:val="5"/>
      </w:numPr>
    </w:pPr>
  </w:style>
  <w:style w:type="paragraph" w:styleId="Sudong">
    <w:name w:val="List Number"/>
    <w:basedOn w:val="Binhthng"/>
    <w:uiPriority w:val="5"/>
    <w:unhideWhenUsed/>
    <w:qFormat/>
    <w:pPr>
      <w:numPr>
        <w:numId w:val="6"/>
      </w:numPr>
      <w:contextualSpacing/>
    </w:pPr>
  </w:style>
  <w:style w:type="paragraph" w:styleId="Tiu">
    <w:name w:val="Title"/>
    <w:basedOn w:val="Binhthng"/>
    <w:link w:val="Tiu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uChar">
    <w:name w:val="Tiêu đề Char"/>
    <w:basedOn w:val="Phngmcinhcuaoanvn"/>
    <w:link w:val="Tiu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Tiuphu">
    <w:name w:val="Subtitle"/>
    <w:basedOn w:val="Binhthng"/>
    <w:link w:val="Tiuphu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iuphuChar">
    <w:name w:val="Tiêu đề phụ Char"/>
    <w:basedOn w:val="Phngmcinhcuaoanvn"/>
    <w:link w:val="Tiuphu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Binhthng"/>
    <w:uiPriority w:val="1"/>
    <w:qFormat/>
    <w:rsid w:val="00D5413C"/>
    <w:pPr>
      <w:spacing w:before="2400" w:after="400"/>
      <w:jc w:val="center"/>
    </w:pPr>
  </w:style>
  <w:style w:type="paragraph" w:styleId="Chuthich">
    <w:name w:val="caption"/>
    <w:basedOn w:val="Binhthng"/>
    <w:next w:val="Binhthng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u9Char">
    <w:name w:val="Đầu đề 9 Char"/>
    <w:basedOn w:val="Phngmcinhcuaoanvn"/>
    <w:link w:val="u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u8Char">
    <w:name w:val="Đầu đề 8 Char"/>
    <w:basedOn w:val="Phngmcinhcuaoanvn"/>
    <w:link w:val="u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spacing w:before="0"/>
      <w:outlineLvl w:val="9"/>
    </w:pPr>
  </w:style>
  <w:style w:type="paragraph" w:styleId="Chntrang">
    <w:name w:val="footer"/>
    <w:basedOn w:val="Binhthng"/>
    <w:link w:val="Chntrang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ntrangChar">
    <w:name w:val="Chân trang Char"/>
    <w:basedOn w:val="Phngmcinhcuaoanvn"/>
    <w:link w:val="Chntrang"/>
    <w:uiPriority w:val="99"/>
    <w:rsid w:val="003422FF"/>
    <w:rPr>
      <w:sz w:val="22"/>
      <w:szCs w:val="16"/>
    </w:rPr>
  </w:style>
  <w:style w:type="paragraph" w:styleId="Mucluc3">
    <w:name w:val="toc 3"/>
    <w:basedOn w:val="Binhthng"/>
    <w:next w:val="Binhthng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Mucluc1">
    <w:name w:val="toc 1"/>
    <w:basedOn w:val="Binhthng"/>
    <w:next w:val="Binhthng"/>
    <w:autoRedefine/>
    <w:uiPriority w:val="39"/>
    <w:semiHidden/>
    <w:unhideWhenUsed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pPr>
      <w:spacing w:after="100"/>
      <w:ind w:left="20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122DB"/>
    <w:rPr>
      <w:rFonts w:ascii="Tahoma" w:hAnsi="Tahoma" w:cs="Tahoma"/>
      <w:szCs w:val="16"/>
    </w:rPr>
  </w:style>
  <w:style w:type="paragraph" w:styleId="DanhmucTailiuThamkhao">
    <w:name w:val="Bibliography"/>
    <w:basedOn w:val="Binhthng"/>
    <w:next w:val="Binhthng"/>
    <w:uiPriority w:val="39"/>
    <w:semiHidden/>
    <w:unhideWhenUsed/>
  </w:style>
  <w:style w:type="paragraph" w:styleId="Thnvnban3">
    <w:name w:val="Body Text 3"/>
    <w:basedOn w:val="Binhthng"/>
    <w:link w:val="Thnvnban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BangThngthng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LiBang">
    <w:name w:val="Table Grid"/>
    <w:basedOn w:val="BangThngthng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A2000"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2000"/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A122DB"/>
    <w:rPr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A122DB"/>
    <w:rPr>
      <w:sz w:val="22"/>
      <w:szCs w:val="16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A122DB"/>
    <w:rPr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A122DB"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122D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122DB"/>
    <w:rPr>
      <w:b/>
      <w:bCs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A122DB"/>
    <w:rPr>
      <w:rFonts w:ascii="Segoe UI" w:hAnsi="Segoe UI" w:cs="Segoe UI"/>
      <w:szCs w:val="16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A122DB"/>
    <w:rPr>
      <w:szCs w:val="20"/>
    </w:rPr>
  </w:style>
  <w:style w:type="paragraph" w:styleId="PhongbiGitra">
    <w:name w:val="envelope return"/>
    <w:basedOn w:val="Binhthng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A122DB"/>
    <w:rPr>
      <w:szCs w:val="20"/>
    </w:rPr>
  </w:style>
  <w:style w:type="character" w:styleId="MaHTML">
    <w:name w:val="HTML Code"/>
    <w:basedOn w:val="Phngmcinhcuaoanvn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122DB"/>
    <w:rPr>
      <w:rFonts w:ascii="Consolas" w:hAnsi="Consolas"/>
      <w:szCs w:val="20"/>
    </w:rPr>
  </w:style>
  <w:style w:type="character" w:styleId="BanphimHTML">
    <w:name w:val="HTML Keyboard"/>
    <w:basedOn w:val="Phngmcinhcuaoanvn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ychHTML">
    <w:name w:val="HTML Typewriter"/>
    <w:basedOn w:val="Phngmcinhcuaoanvn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VnbanMacro">
    <w:name w:val="macro"/>
    <w:link w:val="Vnban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A122DB"/>
    <w:rPr>
      <w:rFonts w:ascii="Consolas" w:hAnsi="Consolas"/>
      <w:szCs w:val="20"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A122DB"/>
    <w:rPr>
      <w:rFonts w:ascii="Consolas" w:hAnsi="Consolas"/>
      <w:szCs w:val="21"/>
    </w:rPr>
  </w:style>
  <w:style w:type="character" w:styleId="VnbanChdanhsn">
    <w:name w:val="Placeholder Text"/>
    <w:basedOn w:val="Phngmcinhcuaoanvn"/>
    <w:uiPriority w:val="99"/>
    <w:semiHidden/>
    <w:rsid w:val="00A122DB"/>
    <w:rPr>
      <w:color w:val="595959" w:themeColor="text1" w:themeTint="A6"/>
    </w:rPr>
  </w:style>
  <w:style w:type="paragraph" w:styleId="oancuaDanhsach">
    <w:name w:val="List Paragraph"/>
    <w:basedOn w:val="Binhthng"/>
    <w:uiPriority w:val="34"/>
    <w:qFormat/>
    <w:rsid w:val="00D01F34"/>
    <w:pPr>
      <w:ind w:left="720"/>
      <w:contextualSpacing/>
    </w:pPr>
  </w:style>
  <w:style w:type="table" w:styleId="BangThun1">
    <w:name w:val="Plain Table 1"/>
    <w:basedOn w:val="BangThngthng"/>
    <w:uiPriority w:val="41"/>
    <w:rsid w:val="008B0FD7"/>
    <w:pPr>
      <w:spacing w:before="0" w:after="0" w:line="240" w:lineRule="auto"/>
    </w:pPr>
    <w:rPr>
      <w:rFonts w:eastAsiaTheme="minorHAnsi"/>
      <w:color w:val="auto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hngDncch">
    <w:name w:val="No Spacing"/>
    <w:uiPriority w:val="1"/>
    <w:qFormat/>
    <w:rsid w:val="008B0FD7"/>
    <w:pPr>
      <w:spacing w:before="0"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Tie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A61B-4619-4EAE-90D1-03C38454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71</TotalTime>
  <Pages>13</Pages>
  <Words>570</Words>
  <Characters>3252</Characters>
  <Application>Microsoft Office Word</Application>
  <DocSecurity>0</DocSecurity>
  <Lines>27</Lines>
  <Paragraphs>7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Standardizing the screen configuration </vt:lpstr>
      <vt:lpstr>    Display </vt:lpstr>
      <vt:lpstr>    Screen </vt:lpstr>
      <vt:lpstr>    Control </vt:lpstr>
      <vt:lpstr>    Enter input from keyboard </vt:lpstr>
      <vt:lpstr>    Error </vt:lpstr>
      <vt:lpstr>Create screen images</vt:lpstr>
      <vt:lpstr>Create a screen transition diagram </vt:lpstr>
      <vt:lpstr>Creating screen specification </vt:lpstr>
      <vt:lpstr>Define field</vt:lpstr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ManhTien</dc:creator>
  <cp:keywords/>
  <cp:lastModifiedBy>Nguyen Dung</cp:lastModifiedBy>
  <cp:revision>21</cp:revision>
  <dcterms:created xsi:type="dcterms:W3CDTF">2021-12-25T12:58:00Z</dcterms:created>
  <dcterms:modified xsi:type="dcterms:W3CDTF">2022-01-04T17:49:00Z</dcterms:modified>
  <cp:version/>
</cp:coreProperties>
</file>